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87" w:rsidRPr="00FA0A37" w:rsidRDefault="008569D2">
      <w:pPr>
        <w:pStyle w:val="Puesto"/>
        <w:jc w:val="right"/>
        <w:rPr>
          <w:rFonts w:ascii="Times New Roman" w:hAnsi="Times New Roman"/>
          <w:lang w:val="es-CO"/>
        </w:rPr>
      </w:pPr>
      <w:r>
        <w:rPr>
          <w:rFonts w:ascii="Times New Roman" w:hAnsi="Times New Roman"/>
          <w:lang w:val="es-CO"/>
        </w:rPr>
        <w:t>Sistema de Información Integrado (SII)</w:t>
      </w:r>
    </w:p>
    <w:p w:rsidR="00EE5E87" w:rsidRPr="00FA0A37" w:rsidRDefault="008569D2">
      <w:pPr>
        <w:pStyle w:val="Puesto"/>
        <w:jc w:val="right"/>
        <w:rPr>
          <w:rFonts w:ascii="Times New Roman" w:hAnsi="Times New Roman"/>
          <w:lang w:val="es-CO"/>
        </w:rPr>
      </w:pPr>
      <w:r>
        <w:rPr>
          <w:rFonts w:ascii="Times New Roman" w:hAnsi="Times New Roman"/>
          <w:lang w:val="es-CO"/>
        </w:rPr>
        <w:t>Plan de aseguramiento de la calidad</w:t>
      </w:r>
    </w:p>
    <w:p w:rsidR="00EE5E87" w:rsidRPr="00FA0A37" w:rsidRDefault="008569D2">
      <w:pPr>
        <w:pStyle w:val="Puesto"/>
        <w:jc w:val="right"/>
        <w:rPr>
          <w:rFonts w:ascii="Times New Roman" w:hAnsi="Times New Roman"/>
          <w:sz w:val="28"/>
          <w:lang w:val="es-CO"/>
        </w:rPr>
      </w:pPr>
      <w:r>
        <w:rPr>
          <w:rFonts w:ascii="Times New Roman" w:hAnsi="Times New Roman"/>
          <w:sz w:val="28"/>
          <w:lang w:val="es-CO"/>
        </w:rPr>
        <w:t>Versión 1.0</w:t>
      </w:r>
    </w:p>
    <w:p w:rsidR="00EE5E87" w:rsidRPr="00FA0A37" w:rsidRDefault="00EE5E87">
      <w:pPr>
        <w:pStyle w:val="Puesto"/>
        <w:rPr>
          <w:rFonts w:ascii="Times New Roman" w:hAnsi="Times New Roman"/>
          <w:sz w:val="28"/>
          <w:lang w:val="es-CO"/>
        </w:rPr>
      </w:pPr>
    </w:p>
    <w:p w:rsidR="00EE5E87" w:rsidRPr="00FA0A37" w:rsidRDefault="00EE5E87">
      <w:pPr>
        <w:rPr>
          <w:lang w:val="es-CO"/>
        </w:rPr>
      </w:pPr>
    </w:p>
    <w:p w:rsidR="00EE5E87" w:rsidRPr="00FA0A37" w:rsidRDefault="00EE5E87" w:rsidP="008569D2">
      <w:pPr>
        <w:pStyle w:val="InfoBlue"/>
        <w:ind w:left="0"/>
        <w:rPr>
          <w:lang w:val="es-CO"/>
        </w:rPr>
      </w:pPr>
    </w:p>
    <w:p w:rsidR="00EE5E87" w:rsidRPr="00FA0A37" w:rsidRDefault="00EE5E87">
      <w:pPr>
        <w:rPr>
          <w:lang w:val="es-CO"/>
        </w:rPr>
        <w:sectPr w:rsidR="00EE5E87" w:rsidRPr="00FA0A37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E5E87" w:rsidRDefault="008569D2">
      <w:pPr>
        <w:pStyle w:val="Puesto"/>
        <w:rPr>
          <w:rFonts w:ascii="Times New Roman" w:hAnsi="Times New Roman"/>
          <w:lang w:val="es-CO"/>
        </w:rPr>
      </w:pPr>
      <w:r>
        <w:rPr>
          <w:rFonts w:ascii="Times New Roman" w:hAnsi="Times New Roman"/>
          <w:lang w:val="es-CO"/>
        </w:rPr>
        <w:lastRenderedPageBreak/>
        <w:t>Historial de revisiones</w:t>
      </w:r>
    </w:p>
    <w:p w:rsidR="008569D2" w:rsidRPr="008569D2" w:rsidRDefault="008569D2" w:rsidP="008569D2">
      <w:pPr>
        <w:rPr>
          <w:lang w:val="es-CO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E5E87" w:rsidRPr="00FA0A37" w:rsidTr="008569D2">
        <w:trPr>
          <w:jc w:val="center"/>
        </w:trPr>
        <w:tc>
          <w:tcPr>
            <w:tcW w:w="2304" w:type="dxa"/>
          </w:tcPr>
          <w:p w:rsidR="00EE5E87" w:rsidRPr="00FA0A37" w:rsidRDefault="008569D2" w:rsidP="008569D2">
            <w:pPr>
              <w:pStyle w:val="Tabletext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EE5E87" w:rsidRPr="00FA0A37" w:rsidRDefault="008569D2" w:rsidP="008569D2">
            <w:pPr>
              <w:pStyle w:val="Tabletext"/>
              <w:jc w:val="center"/>
              <w:rPr>
                <w:b/>
                <w:lang w:val="es-CO"/>
              </w:rPr>
            </w:pPr>
            <w:r w:rsidRPr="00FA0A37">
              <w:rPr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EE5E87" w:rsidRPr="00FA0A37" w:rsidRDefault="008569D2" w:rsidP="008569D2">
            <w:pPr>
              <w:pStyle w:val="Tabletext"/>
              <w:jc w:val="center"/>
              <w:rPr>
                <w:b/>
                <w:lang w:val="es-CO"/>
              </w:rPr>
            </w:pPr>
            <w:r w:rsidRPr="00FA0A37">
              <w:rPr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EE5E87" w:rsidRPr="00FA0A37" w:rsidRDefault="008569D2" w:rsidP="008569D2">
            <w:pPr>
              <w:pStyle w:val="Tabletext"/>
              <w:jc w:val="center"/>
              <w:rPr>
                <w:b/>
                <w:lang w:val="es-CO"/>
              </w:rPr>
            </w:pPr>
            <w:r w:rsidRPr="00FA0A37">
              <w:rPr>
                <w:b/>
                <w:lang w:val="es-CO"/>
              </w:rPr>
              <w:t>Autor</w:t>
            </w:r>
          </w:p>
        </w:tc>
      </w:tr>
      <w:tr w:rsidR="00EE5E87" w:rsidRPr="00FA0A37" w:rsidTr="008569D2">
        <w:trPr>
          <w:jc w:val="center"/>
        </w:trPr>
        <w:tc>
          <w:tcPr>
            <w:tcW w:w="2304" w:type="dxa"/>
          </w:tcPr>
          <w:p w:rsidR="00EE5E87" w:rsidRPr="00FA0A37" w:rsidRDefault="008569D2" w:rsidP="008569D2">
            <w:pPr>
              <w:pStyle w:val="Tabletext"/>
              <w:jc w:val="center"/>
              <w:rPr>
                <w:lang w:val="es-CO"/>
              </w:rPr>
            </w:pPr>
            <w:r>
              <w:rPr>
                <w:lang w:val="es-CO"/>
              </w:rPr>
              <w:t>18/08/2014</w:t>
            </w:r>
          </w:p>
        </w:tc>
        <w:tc>
          <w:tcPr>
            <w:tcW w:w="1152" w:type="dxa"/>
          </w:tcPr>
          <w:p w:rsidR="00EE5E87" w:rsidRPr="00FA0A37" w:rsidRDefault="008569D2" w:rsidP="008569D2">
            <w:pPr>
              <w:pStyle w:val="Tabletext"/>
              <w:jc w:val="center"/>
              <w:rPr>
                <w:lang w:val="es-CO"/>
              </w:rPr>
            </w:pPr>
            <w:r>
              <w:rPr>
                <w:lang w:val="es-CO"/>
              </w:rPr>
              <w:t>1.0</w:t>
            </w:r>
          </w:p>
        </w:tc>
        <w:tc>
          <w:tcPr>
            <w:tcW w:w="3744" w:type="dxa"/>
          </w:tcPr>
          <w:p w:rsidR="00EE5E87" w:rsidRPr="00FA0A37" w:rsidRDefault="008569D2" w:rsidP="008569D2">
            <w:pPr>
              <w:pStyle w:val="Tabletext"/>
              <w:jc w:val="center"/>
              <w:rPr>
                <w:lang w:val="es-CO"/>
              </w:rPr>
            </w:pPr>
            <w:r>
              <w:rPr>
                <w:lang w:val="es-CO"/>
              </w:rPr>
              <w:t>Plan de aseguramiento de la calidad del módulo PQR para el proyecto SII.</w:t>
            </w:r>
          </w:p>
        </w:tc>
        <w:tc>
          <w:tcPr>
            <w:tcW w:w="2304" w:type="dxa"/>
          </w:tcPr>
          <w:p w:rsidR="00EE5E87" w:rsidRDefault="008569D2" w:rsidP="008569D2">
            <w:pPr>
              <w:pStyle w:val="Tabletext"/>
              <w:jc w:val="center"/>
              <w:rPr>
                <w:lang w:val="es-CO"/>
              </w:rPr>
            </w:pPr>
            <w:r>
              <w:rPr>
                <w:lang w:val="es-CO"/>
              </w:rPr>
              <w:t>Brayham Davian Burgos Bedoya</w:t>
            </w:r>
          </w:p>
          <w:p w:rsidR="008569D2" w:rsidRPr="00FA0A37" w:rsidRDefault="008569D2" w:rsidP="008569D2">
            <w:pPr>
              <w:pStyle w:val="Tabletext"/>
              <w:jc w:val="center"/>
              <w:rPr>
                <w:lang w:val="es-CO"/>
              </w:rPr>
            </w:pPr>
            <w:r>
              <w:rPr>
                <w:lang w:val="es-CO"/>
              </w:rPr>
              <w:t>Jorge Hernán Ospina León</w:t>
            </w:r>
          </w:p>
        </w:tc>
      </w:tr>
      <w:tr w:rsidR="00EE5E87" w:rsidRPr="00FA0A37" w:rsidTr="008569D2">
        <w:trPr>
          <w:jc w:val="center"/>
        </w:trPr>
        <w:tc>
          <w:tcPr>
            <w:tcW w:w="2304" w:type="dxa"/>
          </w:tcPr>
          <w:p w:rsidR="00EE5E87" w:rsidRPr="00FA0A37" w:rsidRDefault="00EE5E87" w:rsidP="008569D2">
            <w:pPr>
              <w:pStyle w:val="Tabletext"/>
              <w:jc w:val="center"/>
              <w:rPr>
                <w:lang w:val="es-CO"/>
              </w:rPr>
            </w:pPr>
          </w:p>
        </w:tc>
        <w:tc>
          <w:tcPr>
            <w:tcW w:w="1152" w:type="dxa"/>
          </w:tcPr>
          <w:p w:rsidR="00EE5E87" w:rsidRPr="00FA0A37" w:rsidRDefault="00EE5E87" w:rsidP="008569D2">
            <w:pPr>
              <w:pStyle w:val="Tabletext"/>
              <w:jc w:val="center"/>
              <w:rPr>
                <w:lang w:val="es-CO"/>
              </w:rPr>
            </w:pPr>
          </w:p>
        </w:tc>
        <w:tc>
          <w:tcPr>
            <w:tcW w:w="3744" w:type="dxa"/>
          </w:tcPr>
          <w:p w:rsidR="00EE5E87" w:rsidRPr="00FA0A37" w:rsidRDefault="00EE5E87" w:rsidP="008569D2">
            <w:pPr>
              <w:pStyle w:val="Tabletext"/>
              <w:jc w:val="center"/>
              <w:rPr>
                <w:lang w:val="es-CO"/>
              </w:rPr>
            </w:pPr>
          </w:p>
        </w:tc>
        <w:tc>
          <w:tcPr>
            <w:tcW w:w="2304" w:type="dxa"/>
          </w:tcPr>
          <w:p w:rsidR="00EE5E87" w:rsidRPr="00FA0A37" w:rsidRDefault="00EE5E87" w:rsidP="008569D2">
            <w:pPr>
              <w:pStyle w:val="Tabletext"/>
              <w:jc w:val="center"/>
              <w:rPr>
                <w:lang w:val="es-CO"/>
              </w:rPr>
            </w:pPr>
          </w:p>
        </w:tc>
      </w:tr>
      <w:tr w:rsidR="00EE5E87" w:rsidRPr="00FA0A37" w:rsidTr="008569D2">
        <w:trPr>
          <w:jc w:val="center"/>
        </w:trPr>
        <w:tc>
          <w:tcPr>
            <w:tcW w:w="2304" w:type="dxa"/>
          </w:tcPr>
          <w:p w:rsidR="00EE5E87" w:rsidRPr="00FA0A37" w:rsidRDefault="00EE5E87" w:rsidP="008569D2">
            <w:pPr>
              <w:pStyle w:val="Tabletext"/>
              <w:jc w:val="center"/>
              <w:rPr>
                <w:lang w:val="es-CO"/>
              </w:rPr>
            </w:pPr>
          </w:p>
        </w:tc>
        <w:tc>
          <w:tcPr>
            <w:tcW w:w="1152" w:type="dxa"/>
          </w:tcPr>
          <w:p w:rsidR="00EE5E87" w:rsidRPr="00FA0A37" w:rsidRDefault="00EE5E87" w:rsidP="008569D2">
            <w:pPr>
              <w:pStyle w:val="Tabletext"/>
              <w:jc w:val="center"/>
              <w:rPr>
                <w:lang w:val="es-CO"/>
              </w:rPr>
            </w:pPr>
          </w:p>
        </w:tc>
        <w:tc>
          <w:tcPr>
            <w:tcW w:w="3744" w:type="dxa"/>
          </w:tcPr>
          <w:p w:rsidR="00EE5E87" w:rsidRPr="00FA0A37" w:rsidRDefault="00EE5E87" w:rsidP="008569D2">
            <w:pPr>
              <w:pStyle w:val="Tabletext"/>
              <w:jc w:val="center"/>
              <w:rPr>
                <w:lang w:val="es-CO"/>
              </w:rPr>
            </w:pPr>
          </w:p>
        </w:tc>
        <w:tc>
          <w:tcPr>
            <w:tcW w:w="2304" w:type="dxa"/>
          </w:tcPr>
          <w:p w:rsidR="00EE5E87" w:rsidRPr="00FA0A37" w:rsidRDefault="00EE5E87" w:rsidP="008569D2">
            <w:pPr>
              <w:pStyle w:val="Tabletext"/>
              <w:jc w:val="center"/>
              <w:rPr>
                <w:lang w:val="es-CO"/>
              </w:rPr>
            </w:pPr>
          </w:p>
        </w:tc>
      </w:tr>
      <w:tr w:rsidR="00EE5E87" w:rsidRPr="00FA0A37" w:rsidTr="008569D2">
        <w:trPr>
          <w:jc w:val="center"/>
        </w:trPr>
        <w:tc>
          <w:tcPr>
            <w:tcW w:w="2304" w:type="dxa"/>
          </w:tcPr>
          <w:p w:rsidR="00EE5E87" w:rsidRPr="00FA0A37" w:rsidRDefault="00EE5E87" w:rsidP="008569D2">
            <w:pPr>
              <w:pStyle w:val="Tabletext"/>
              <w:jc w:val="center"/>
              <w:rPr>
                <w:lang w:val="es-CO"/>
              </w:rPr>
            </w:pPr>
          </w:p>
        </w:tc>
        <w:tc>
          <w:tcPr>
            <w:tcW w:w="1152" w:type="dxa"/>
          </w:tcPr>
          <w:p w:rsidR="00EE5E87" w:rsidRPr="00FA0A37" w:rsidRDefault="00EE5E87" w:rsidP="008569D2">
            <w:pPr>
              <w:pStyle w:val="Tabletext"/>
              <w:jc w:val="center"/>
              <w:rPr>
                <w:lang w:val="es-CO"/>
              </w:rPr>
            </w:pPr>
          </w:p>
        </w:tc>
        <w:tc>
          <w:tcPr>
            <w:tcW w:w="3744" w:type="dxa"/>
          </w:tcPr>
          <w:p w:rsidR="00EE5E87" w:rsidRPr="00FA0A37" w:rsidRDefault="00EE5E87" w:rsidP="008569D2">
            <w:pPr>
              <w:pStyle w:val="Tabletext"/>
              <w:jc w:val="center"/>
              <w:rPr>
                <w:lang w:val="es-CO"/>
              </w:rPr>
            </w:pPr>
          </w:p>
        </w:tc>
        <w:tc>
          <w:tcPr>
            <w:tcW w:w="2304" w:type="dxa"/>
          </w:tcPr>
          <w:p w:rsidR="00EE5E87" w:rsidRPr="00FA0A37" w:rsidRDefault="00EE5E87" w:rsidP="008569D2">
            <w:pPr>
              <w:pStyle w:val="Tabletext"/>
              <w:jc w:val="center"/>
              <w:rPr>
                <w:lang w:val="es-CO"/>
              </w:rPr>
            </w:pPr>
          </w:p>
        </w:tc>
      </w:tr>
    </w:tbl>
    <w:p w:rsidR="00EE5E87" w:rsidRPr="00FA0A37" w:rsidRDefault="00EE5E87">
      <w:pPr>
        <w:rPr>
          <w:lang w:val="es-CO"/>
        </w:rPr>
      </w:pPr>
    </w:p>
    <w:p w:rsidR="00EE5E87" w:rsidRPr="00FA0A37" w:rsidRDefault="00EE5E87">
      <w:pPr>
        <w:pStyle w:val="Puesto"/>
        <w:rPr>
          <w:rFonts w:ascii="Times New Roman" w:hAnsi="Times New Roman"/>
          <w:lang w:val="es-CO"/>
        </w:rPr>
      </w:pPr>
      <w:r w:rsidRPr="00FA0A37">
        <w:rPr>
          <w:rFonts w:ascii="Times New Roman" w:hAnsi="Times New Roman"/>
          <w:lang w:val="es-CO"/>
        </w:rPr>
        <w:br w:type="page"/>
        <w:t>Tabl</w:t>
      </w:r>
      <w:r w:rsidR="008569D2">
        <w:rPr>
          <w:rFonts w:ascii="Times New Roman" w:hAnsi="Times New Roman"/>
          <w:lang w:val="es-CO"/>
        </w:rPr>
        <w:t>a de contenido</w:t>
      </w:r>
    </w:p>
    <w:p w:rsidR="00EE5E87" w:rsidRPr="00FA0A37" w:rsidRDefault="00EE5E87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FA0A37">
        <w:rPr>
          <w:b/>
          <w:lang w:val="es-CO"/>
        </w:rPr>
        <w:fldChar w:fldCharType="begin"/>
      </w:r>
      <w:r w:rsidRPr="00FA0A37">
        <w:rPr>
          <w:b/>
          <w:lang w:val="es-CO"/>
        </w:rPr>
        <w:instrText xml:space="preserve"> TOC \o "1-3" </w:instrText>
      </w:r>
      <w:r w:rsidRPr="00FA0A37">
        <w:rPr>
          <w:b/>
          <w:lang w:val="es-CO"/>
        </w:rPr>
        <w:fldChar w:fldCharType="separate"/>
      </w:r>
      <w:r w:rsidRPr="00FA0A37">
        <w:rPr>
          <w:noProof/>
          <w:szCs w:val="24"/>
          <w:lang w:val="es-CO"/>
        </w:rPr>
        <w:t>1.</w:t>
      </w:r>
      <w:r w:rsidRPr="00FA0A37">
        <w:rPr>
          <w:noProof/>
          <w:sz w:val="24"/>
          <w:szCs w:val="24"/>
          <w:lang w:val="es-CO"/>
        </w:rPr>
        <w:tab/>
      </w:r>
      <w:r w:rsidR="005F7310">
        <w:rPr>
          <w:noProof/>
          <w:szCs w:val="24"/>
          <w:lang w:val="es-CO"/>
        </w:rPr>
        <w:t>Introducción</w:t>
      </w:r>
      <w:r w:rsidRPr="00FA0A37">
        <w:rPr>
          <w:noProof/>
          <w:lang w:val="es-CO"/>
        </w:rPr>
        <w:tab/>
      </w:r>
      <w:r w:rsidR="005F7310">
        <w:rPr>
          <w:noProof/>
          <w:lang w:val="es-CO"/>
        </w:rPr>
        <w:t>4</w:t>
      </w:r>
    </w:p>
    <w:p w:rsidR="00EE5E87" w:rsidRPr="00FA0A37" w:rsidRDefault="00EE5E87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FA0A37">
        <w:rPr>
          <w:noProof/>
          <w:lang w:val="es-CO"/>
        </w:rPr>
        <w:t>1.1</w:t>
      </w:r>
      <w:r w:rsidRPr="00FA0A37">
        <w:rPr>
          <w:noProof/>
          <w:sz w:val="24"/>
          <w:szCs w:val="24"/>
          <w:lang w:val="es-CO"/>
        </w:rPr>
        <w:tab/>
      </w:r>
      <w:r w:rsidR="005F7310">
        <w:rPr>
          <w:noProof/>
          <w:lang w:val="es-CO"/>
        </w:rPr>
        <w:t>Propósito</w:t>
      </w:r>
      <w:r w:rsidRPr="00FA0A37">
        <w:rPr>
          <w:noProof/>
          <w:lang w:val="es-CO"/>
        </w:rPr>
        <w:tab/>
      </w:r>
      <w:r w:rsidR="005F7310">
        <w:rPr>
          <w:noProof/>
          <w:lang w:val="es-CO"/>
        </w:rPr>
        <w:t>4</w:t>
      </w:r>
    </w:p>
    <w:p w:rsidR="00EE5E87" w:rsidRPr="00FA0A37" w:rsidRDefault="00EE5E87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FA0A37">
        <w:rPr>
          <w:noProof/>
          <w:lang w:val="es-CO"/>
        </w:rPr>
        <w:t>1.2</w:t>
      </w:r>
      <w:r w:rsidRPr="00FA0A37">
        <w:rPr>
          <w:noProof/>
          <w:sz w:val="24"/>
          <w:szCs w:val="24"/>
          <w:lang w:val="es-CO"/>
        </w:rPr>
        <w:tab/>
      </w:r>
      <w:r w:rsidR="005F7310">
        <w:rPr>
          <w:noProof/>
          <w:lang w:val="es-CO"/>
        </w:rPr>
        <w:t>Alcance</w:t>
      </w:r>
      <w:r w:rsidRPr="00FA0A37">
        <w:rPr>
          <w:noProof/>
          <w:lang w:val="es-CO"/>
        </w:rPr>
        <w:tab/>
      </w:r>
      <w:r w:rsidR="005F7310">
        <w:rPr>
          <w:noProof/>
          <w:lang w:val="es-CO"/>
        </w:rPr>
        <w:t>4</w:t>
      </w:r>
    </w:p>
    <w:p w:rsidR="00EE5E87" w:rsidRPr="00FA0A37" w:rsidRDefault="00EE5E87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FA0A37">
        <w:rPr>
          <w:noProof/>
          <w:lang w:val="es-CO"/>
        </w:rPr>
        <w:t>1.3</w:t>
      </w:r>
      <w:r w:rsidRPr="00FA0A37">
        <w:rPr>
          <w:noProof/>
          <w:sz w:val="24"/>
          <w:szCs w:val="24"/>
          <w:lang w:val="es-CO"/>
        </w:rPr>
        <w:tab/>
      </w:r>
      <w:r w:rsidR="005F7310">
        <w:rPr>
          <w:noProof/>
          <w:lang w:val="es-CO"/>
        </w:rPr>
        <w:t xml:space="preserve">Definiciones, acronicos o abreviaciones </w:t>
      </w:r>
      <w:r w:rsidRPr="00FA0A37">
        <w:rPr>
          <w:noProof/>
          <w:lang w:val="es-CO"/>
        </w:rPr>
        <w:tab/>
      </w:r>
      <w:r w:rsidR="005F7310">
        <w:rPr>
          <w:noProof/>
          <w:lang w:val="es-CO"/>
        </w:rPr>
        <w:t>4</w:t>
      </w:r>
    </w:p>
    <w:p w:rsidR="00EE5E87" w:rsidRPr="00FA0A37" w:rsidRDefault="00EE5E87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FA0A37">
        <w:rPr>
          <w:noProof/>
          <w:lang w:val="es-CO"/>
        </w:rPr>
        <w:t>1.4</w:t>
      </w:r>
      <w:r w:rsidRPr="00FA0A37">
        <w:rPr>
          <w:noProof/>
          <w:sz w:val="24"/>
          <w:szCs w:val="24"/>
          <w:lang w:val="es-CO"/>
        </w:rPr>
        <w:tab/>
      </w:r>
      <w:r w:rsidR="005F7310">
        <w:rPr>
          <w:noProof/>
          <w:lang w:val="es-CO"/>
        </w:rPr>
        <w:t>Referencias</w:t>
      </w:r>
      <w:r w:rsidRPr="00FA0A37">
        <w:rPr>
          <w:noProof/>
          <w:lang w:val="es-CO"/>
        </w:rPr>
        <w:tab/>
      </w:r>
      <w:r w:rsidR="005F7310">
        <w:rPr>
          <w:noProof/>
          <w:lang w:val="es-CO"/>
        </w:rPr>
        <w:t>4</w:t>
      </w:r>
    </w:p>
    <w:p w:rsidR="00EE5E87" w:rsidRPr="00FA0A37" w:rsidRDefault="00EE5E87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FA0A37">
        <w:rPr>
          <w:noProof/>
          <w:lang w:val="es-CO"/>
        </w:rPr>
        <w:t>1.5</w:t>
      </w:r>
      <w:r w:rsidRPr="00FA0A37">
        <w:rPr>
          <w:noProof/>
          <w:sz w:val="24"/>
          <w:szCs w:val="24"/>
          <w:lang w:val="es-CO"/>
        </w:rPr>
        <w:tab/>
      </w:r>
      <w:r w:rsidR="005F7310">
        <w:rPr>
          <w:noProof/>
          <w:lang w:val="es-CO"/>
        </w:rPr>
        <w:t>Visión general</w:t>
      </w:r>
      <w:r w:rsidRPr="00FA0A37">
        <w:rPr>
          <w:noProof/>
          <w:lang w:val="es-CO"/>
        </w:rPr>
        <w:tab/>
      </w:r>
      <w:r w:rsidR="005F7310">
        <w:rPr>
          <w:noProof/>
          <w:lang w:val="es-CO"/>
        </w:rPr>
        <w:t>4</w:t>
      </w:r>
    </w:p>
    <w:p w:rsidR="00EE5E87" w:rsidRPr="00FA0A37" w:rsidRDefault="00EE5E87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FA0A37">
        <w:rPr>
          <w:noProof/>
          <w:szCs w:val="24"/>
          <w:lang w:val="es-CO"/>
        </w:rPr>
        <w:t>2.</w:t>
      </w:r>
      <w:r w:rsidRPr="00FA0A37">
        <w:rPr>
          <w:noProof/>
          <w:sz w:val="24"/>
          <w:szCs w:val="24"/>
          <w:lang w:val="es-CO"/>
        </w:rPr>
        <w:tab/>
      </w:r>
      <w:r w:rsidR="005F7310">
        <w:rPr>
          <w:noProof/>
          <w:szCs w:val="24"/>
          <w:lang w:val="es-CO"/>
        </w:rPr>
        <w:t>Objetivos de calidad</w:t>
      </w:r>
      <w:r w:rsidRPr="00FA0A37">
        <w:rPr>
          <w:noProof/>
          <w:lang w:val="es-CO"/>
        </w:rPr>
        <w:tab/>
      </w:r>
      <w:r w:rsidR="005F7310">
        <w:rPr>
          <w:noProof/>
          <w:lang w:val="es-CO"/>
        </w:rPr>
        <w:t>4</w:t>
      </w:r>
    </w:p>
    <w:p w:rsidR="00EE5E87" w:rsidRPr="00FA0A37" w:rsidRDefault="00EE5E87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FA0A37">
        <w:rPr>
          <w:noProof/>
          <w:szCs w:val="24"/>
          <w:lang w:val="es-CO"/>
        </w:rPr>
        <w:t>3.</w:t>
      </w:r>
      <w:r w:rsidRPr="00FA0A37">
        <w:rPr>
          <w:noProof/>
          <w:sz w:val="24"/>
          <w:szCs w:val="24"/>
          <w:lang w:val="es-CO"/>
        </w:rPr>
        <w:tab/>
      </w:r>
      <w:r w:rsidR="005F7310">
        <w:rPr>
          <w:noProof/>
          <w:szCs w:val="24"/>
          <w:lang w:val="es-CO"/>
        </w:rPr>
        <w:t>Administración o gestión</w:t>
      </w:r>
      <w:r w:rsidRPr="00FA0A37">
        <w:rPr>
          <w:noProof/>
          <w:lang w:val="es-CO"/>
        </w:rPr>
        <w:tab/>
      </w:r>
      <w:r w:rsidR="005330F5">
        <w:rPr>
          <w:noProof/>
          <w:lang w:val="es-CO"/>
        </w:rPr>
        <w:t>5</w:t>
      </w:r>
    </w:p>
    <w:p w:rsidR="00EE5E87" w:rsidRPr="00FA0A37" w:rsidRDefault="00EE5E87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FA0A37">
        <w:rPr>
          <w:noProof/>
          <w:lang w:val="es-CO"/>
        </w:rPr>
        <w:t>3.1</w:t>
      </w:r>
      <w:r w:rsidRPr="00FA0A37">
        <w:rPr>
          <w:noProof/>
          <w:sz w:val="24"/>
          <w:szCs w:val="24"/>
          <w:lang w:val="es-CO"/>
        </w:rPr>
        <w:tab/>
      </w:r>
      <w:r w:rsidR="005F7310">
        <w:rPr>
          <w:noProof/>
          <w:lang w:val="es-CO"/>
        </w:rPr>
        <w:t>Organización</w:t>
      </w:r>
      <w:r w:rsidRPr="00FA0A37">
        <w:rPr>
          <w:noProof/>
          <w:lang w:val="es-CO"/>
        </w:rPr>
        <w:tab/>
      </w:r>
      <w:r w:rsidR="005330F5">
        <w:rPr>
          <w:noProof/>
          <w:lang w:val="es-CO"/>
        </w:rPr>
        <w:t>5</w:t>
      </w:r>
    </w:p>
    <w:p w:rsidR="00EE5E87" w:rsidRPr="00FA0A37" w:rsidRDefault="00EE5E87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FA0A37">
        <w:rPr>
          <w:noProof/>
          <w:lang w:val="es-CO"/>
        </w:rPr>
        <w:t>3.2</w:t>
      </w:r>
      <w:r w:rsidRPr="00FA0A37">
        <w:rPr>
          <w:noProof/>
          <w:sz w:val="24"/>
          <w:szCs w:val="24"/>
          <w:lang w:val="es-CO"/>
        </w:rPr>
        <w:tab/>
      </w:r>
      <w:r w:rsidR="005F7310">
        <w:rPr>
          <w:noProof/>
          <w:lang w:val="es-CO"/>
        </w:rPr>
        <w:t>Tareas y responsabilidades</w:t>
      </w:r>
      <w:r w:rsidRPr="00FA0A37">
        <w:rPr>
          <w:noProof/>
          <w:lang w:val="es-CO"/>
        </w:rPr>
        <w:tab/>
      </w:r>
      <w:r w:rsidR="005330F5">
        <w:rPr>
          <w:noProof/>
          <w:lang w:val="es-CO"/>
        </w:rPr>
        <w:t>6</w:t>
      </w:r>
    </w:p>
    <w:p w:rsidR="00EE5E87" w:rsidRPr="00FA0A37" w:rsidRDefault="00EE5E87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FA0A37">
        <w:rPr>
          <w:noProof/>
          <w:szCs w:val="24"/>
          <w:lang w:val="es-CO"/>
        </w:rPr>
        <w:t>4.</w:t>
      </w:r>
      <w:r w:rsidRPr="00FA0A37">
        <w:rPr>
          <w:noProof/>
          <w:sz w:val="24"/>
          <w:szCs w:val="24"/>
          <w:lang w:val="es-CO"/>
        </w:rPr>
        <w:tab/>
      </w:r>
      <w:r w:rsidR="005F7310">
        <w:rPr>
          <w:noProof/>
          <w:szCs w:val="24"/>
          <w:lang w:val="es-CO"/>
        </w:rPr>
        <w:t>Documentación</w:t>
      </w:r>
      <w:r w:rsidRPr="00FA0A37">
        <w:rPr>
          <w:noProof/>
          <w:lang w:val="es-CO"/>
        </w:rPr>
        <w:tab/>
      </w:r>
      <w:r w:rsidR="005330F5">
        <w:rPr>
          <w:noProof/>
          <w:lang w:val="es-CO"/>
        </w:rPr>
        <w:t>7</w:t>
      </w:r>
    </w:p>
    <w:p w:rsidR="00EE5E87" w:rsidRPr="00FA0A37" w:rsidRDefault="00EE5E87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FA0A37">
        <w:rPr>
          <w:noProof/>
          <w:szCs w:val="24"/>
          <w:lang w:val="es-CO"/>
        </w:rPr>
        <w:t>5.</w:t>
      </w:r>
      <w:r w:rsidRPr="00FA0A37">
        <w:rPr>
          <w:noProof/>
          <w:sz w:val="24"/>
          <w:szCs w:val="24"/>
          <w:lang w:val="es-CO"/>
        </w:rPr>
        <w:tab/>
      </w:r>
      <w:r w:rsidR="005F7310">
        <w:rPr>
          <w:noProof/>
          <w:szCs w:val="24"/>
          <w:lang w:val="es-CO"/>
        </w:rPr>
        <w:t xml:space="preserve">Estándares y directrices  </w:t>
      </w:r>
      <w:r w:rsidRPr="00FA0A37">
        <w:rPr>
          <w:noProof/>
          <w:lang w:val="es-CO"/>
        </w:rPr>
        <w:tab/>
      </w:r>
      <w:r w:rsidR="005330F5">
        <w:rPr>
          <w:noProof/>
          <w:lang w:val="es-CO"/>
        </w:rPr>
        <w:t>7</w:t>
      </w:r>
    </w:p>
    <w:p w:rsidR="00EE5E87" w:rsidRPr="00FA0A37" w:rsidRDefault="005330F5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>
        <w:rPr>
          <w:noProof/>
          <w:szCs w:val="24"/>
          <w:lang w:val="es-CO"/>
        </w:rPr>
        <w:t>6</w:t>
      </w:r>
      <w:r w:rsidR="00EE5E87" w:rsidRPr="00FA0A37">
        <w:rPr>
          <w:noProof/>
          <w:szCs w:val="24"/>
          <w:lang w:val="es-CO"/>
        </w:rPr>
        <w:t>.</w:t>
      </w:r>
      <w:r w:rsidR="00EE5E87" w:rsidRPr="00FA0A37">
        <w:rPr>
          <w:noProof/>
          <w:sz w:val="24"/>
          <w:szCs w:val="24"/>
          <w:lang w:val="es-CO"/>
        </w:rPr>
        <w:tab/>
      </w:r>
      <w:r>
        <w:rPr>
          <w:noProof/>
          <w:szCs w:val="24"/>
          <w:lang w:val="es-CO"/>
        </w:rPr>
        <w:t>Revisión y plan de auditoría</w:t>
      </w:r>
      <w:r w:rsidR="00EE5E87" w:rsidRPr="00FA0A37">
        <w:rPr>
          <w:noProof/>
          <w:lang w:val="es-CO"/>
        </w:rPr>
        <w:tab/>
      </w:r>
      <w:r>
        <w:rPr>
          <w:noProof/>
          <w:lang w:val="es-CO"/>
        </w:rPr>
        <w:t>7</w:t>
      </w:r>
    </w:p>
    <w:p w:rsidR="00EE5E87" w:rsidRPr="00FA0A37" w:rsidRDefault="005330F5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>
        <w:rPr>
          <w:noProof/>
          <w:szCs w:val="24"/>
          <w:lang w:val="es-CO"/>
        </w:rPr>
        <w:t>7</w:t>
      </w:r>
      <w:r w:rsidR="00EE5E87" w:rsidRPr="00FA0A37">
        <w:rPr>
          <w:noProof/>
          <w:szCs w:val="24"/>
          <w:lang w:val="es-CO"/>
        </w:rPr>
        <w:t>.</w:t>
      </w:r>
      <w:r w:rsidR="00EE5E87" w:rsidRPr="00FA0A37">
        <w:rPr>
          <w:noProof/>
          <w:sz w:val="24"/>
          <w:szCs w:val="24"/>
          <w:lang w:val="es-CO"/>
        </w:rPr>
        <w:tab/>
      </w:r>
      <w:r>
        <w:rPr>
          <w:noProof/>
          <w:szCs w:val="24"/>
          <w:lang w:val="es-CO"/>
        </w:rPr>
        <w:t>Evaluación y pruebas</w:t>
      </w:r>
      <w:r w:rsidR="00EE5E87" w:rsidRPr="00FA0A37">
        <w:rPr>
          <w:noProof/>
          <w:lang w:val="es-CO"/>
        </w:rPr>
        <w:tab/>
      </w:r>
      <w:r>
        <w:rPr>
          <w:noProof/>
          <w:lang w:val="es-CO"/>
        </w:rPr>
        <w:t>7</w:t>
      </w:r>
    </w:p>
    <w:p w:rsidR="00EE5E87" w:rsidRPr="005330F5" w:rsidRDefault="005330F5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>
        <w:rPr>
          <w:noProof/>
          <w:szCs w:val="24"/>
          <w:lang w:val="es-CO"/>
        </w:rPr>
        <w:t>8</w:t>
      </w:r>
      <w:r w:rsidR="00EE5E87" w:rsidRPr="00FA0A37">
        <w:rPr>
          <w:noProof/>
          <w:szCs w:val="24"/>
          <w:lang w:val="es-CO"/>
        </w:rPr>
        <w:t>.</w:t>
      </w:r>
      <w:r w:rsidR="00EE5E87" w:rsidRPr="00FA0A37">
        <w:rPr>
          <w:noProof/>
          <w:sz w:val="24"/>
          <w:szCs w:val="24"/>
          <w:lang w:val="es-CO"/>
        </w:rPr>
        <w:tab/>
      </w:r>
      <w:r w:rsidRPr="005330F5">
        <w:rPr>
          <w:noProof/>
          <w:szCs w:val="24"/>
          <w:lang w:val="es-CO"/>
        </w:rPr>
        <w:t>Resolución de problemas y acciones correctivas</w:t>
      </w:r>
      <w:r w:rsidR="00EE5E87" w:rsidRPr="005330F5">
        <w:rPr>
          <w:noProof/>
          <w:lang w:val="es-CO"/>
        </w:rPr>
        <w:tab/>
      </w:r>
      <w:r>
        <w:rPr>
          <w:noProof/>
          <w:lang w:val="es-CO"/>
        </w:rPr>
        <w:t>8</w:t>
      </w:r>
    </w:p>
    <w:p w:rsidR="00EE5E87" w:rsidRPr="00FA0A37" w:rsidRDefault="005330F5">
      <w:pPr>
        <w:pStyle w:val="TDC1"/>
        <w:tabs>
          <w:tab w:val="left" w:pos="864"/>
        </w:tabs>
        <w:rPr>
          <w:noProof/>
          <w:sz w:val="24"/>
          <w:szCs w:val="24"/>
          <w:lang w:val="es-CO"/>
        </w:rPr>
      </w:pPr>
      <w:r>
        <w:rPr>
          <w:noProof/>
          <w:szCs w:val="24"/>
          <w:lang w:val="es-CO"/>
        </w:rPr>
        <w:t>9</w:t>
      </w:r>
      <w:r w:rsidR="00EE5E87" w:rsidRPr="00FA0A37">
        <w:rPr>
          <w:noProof/>
          <w:szCs w:val="24"/>
          <w:lang w:val="es-CO"/>
        </w:rPr>
        <w:t>.</w:t>
      </w:r>
      <w:r>
        <w:rPr>
          <w:noProof/>
          <w:sz w:val="24"/>
          <w:szCs w:val="24"/>
          <w:lang w:val="es-CO"/>
        </w:rPr>
        <w:t xml:space="preserve">     </w:t>
      </w:r>
      <w:r>
        <w:rPr>
          <w:noProof/>
          <w:szCs w:val="24"/>
          <w:lang w:val="es-CO"/>
        </w:rPr>
        <w:t>Herramientas, técnicas y metodologías</w:t>
      </w:r>
      <w:r w:rsidR="00EE5E87" w:rsidRPr="00FA0A37">
        <w:rPr>
          <w:noProof/>
          <w:lang w:val="es-CO"/>
        </w:rPr>
        <w:tab/>
      </w:r>
      <w:r>
        <w:rPr>
          <w:noProof/>
          <w:lang w:val="es-CO"/>
        </w:rPr>
        <w:t>8</w:t>
      </w:r>
    </w:p>
    <w:p w:rsidR="00EE5E87" w:rsidRPr="00FA0A37" w:rsidRDefault="005330F5">
      <w:pPr>
        <w:pStyle w:val="TDC1"/>
        <w:tabs>
          <w:tab w:val="left" w:pos="864"/>
        </w:tabs>
        <w:rPr>
          <w:noProof/>
          <w:sz w:val="24"/>
          <w:szCs w:val="24"/>
          <w:lang w:val="es-CO"/>
        </w:rPr>
      </w:pPr>
      <w:r>
        <w:rPr>
          <w:noProof/>
          <w:szCs w:val="24"/>
          <w:lang w:val="es-CO"/>
        </w:rPr>
        <w:t>10.    Capacitación</w:t>
      </w:r>
      <w:r w:rsidR="00EE5E87" w:rsidRPr="00FA0A37">
        <w:rPr>
          <w:noProof/>
          <w:lang w:val="es-CO"/>
        </w:rPr>
        <w:tab/>
      </w:r>
      <w:r>
        <w:rPr>
          <w:noProof/>
          <w:lang w:val="es-CO"/>
        </w:rPr>
        <w:t>9</w:t>
      </w:r>
    </w:p>
    <w:p w:rsidR="00EE5E87" w:rsidRPr="00FA0A37" w:rsidRDefault="005330F5">
      <w:pPr>
        <w:pStyle w:val="TDC1"/>
        <w:tabs>
          <w:tab w:val="left" w:pos="864"/>
        </w:tabs>
        <w:rPr>
          <w:noProof/>
          <w:sz w:val="24"/>
          <w:szCs w:val="24"/>
          <w:lang w:val="es-CO"/>
        </w:rPr>
      </w:pPr>
      <w:r>
        <w:rPr>
          <w:noProof/>
          <w:szCs w:val="24"/>
          <w:lang w:val="es-CO"/>
        </w:rPr>
        <w:t>11</w:t>
      </w:r>
      <w:r w:rsidR="00EE5E87" w:rsidRPr="00FA0A37">
        <w:rPr>
          <w:noProof/>
          <w:szCs w:val="24"/>
          <w:lang w:val="es-CO"/>
        </w:rPr>
        <w:t>.</w:t>
      </w:r>
      <w:r>
        <w:rPr>
          <w:noProof/>
          <w:sz w:val="24"/>
          <w:szCs w:val="24"/>
          <w:lang w:val="es-CO"/>
        </w:rPr>
        <w:t xml:space="preserve">    </w:t>
      </w:r>
      <w:r>
        <w:rPr>
          <w:noProof/>
          <w:szCs w:val="24"/>
          <w:lang w:val="es-CO"/>
        </w:rPr>
        <w:t>Administración o gestión de riesgos</w:t>
      </w:r>
      <w:r w:rsidR="00EE5E87" w:rsidRPr="00FA0A37">
        <w:rPr>
          <w:noProof/>
          <w:lang w:val="es-CO"/>
        </w:rPr>
        <w:tab/>
      </w:r>
      <w:r>
        <w:rPr>
          <w:noProof/>
          <w:lang w:val="es-CO"/>
        </w:rPr>
        <w:t>9</w:t>
      </w:r>
    </w:p>
    <w:p w:rsidR="00EE5E87" w:rsidRPr="00FA0A37" w:rsidRDefault="00EE5E87">
      <w:pPr>
        <w:pStyle w:val="Puesto"/>
        <w:rPr>
          <w:rFonts w:ascii="Times New Roman" w:hAnsi="Times New Roman"/>
          <w:lang w:val="es-CO"/>
        </w:rPr>
      </w:pPr>
      <w:r w:rsidRPr="00FA0A37">
        <w:rPr>
          <w:rFonts w:ascii="Times New Roman" w:hAnsi="Times New Roman"/>
          <w:b w:val="0"/>
          <w:sz w:val="20"/>
          <w:lang w:val="es-CO"/>
        </w:rPr>
        <w:fldChar w:fldCharType="end"/>
      </w:r>
      <w:r w:rsidRPr="00FA0A37">
        <w:rPr>
          <w:rFonts w:ascii="Times New Roman" w:hAnsi="Times New Roman"/>
          <w:lang w:val="es-CO"/>
        </w:rPr>
        <w:br w:type="page"/>
      </w:r>
      <w:r w:rsidR="008569D2">
        <w:rPr>
          <w:rFonts w:ascii="Times New Roman" w:hAnsi="Times New Roman"/>
          <w:lang w:val="es-CO"/>
        </w:rPr>
        <w:t>Plan de aseguramiento de la calidad</w:t>
      </w:r>
    </w:p>
    <w:p w:rsidR="00EE5E87" w:rsidRPr="00FA0A37" w:rsidRDefault="00EE5E87">
      <w:pPr>
        <w:rPr>
          <w:lang w:val="es-CO"/>
        </w:rPr>
      </w:pPr>
    </w:p>
    <w:p w:rsidR="00EE5E87" w:rsidRDefault="00EE5E87">
      <w:pPr>
        <w:pStyle w:val="Ttulo1"/>
        <w:rPr>
          <w:rFonts w:ascii="Times New Roman" w:hAnsi="Times New Roman"/>
          <w:lang w:val="es-CO"/>
        </w:rPr>
      </w:pPr>
      <w:bookmarkStart w:id="0" w:name="_Toc456598586"/>
      <w:bookmarkStart w:id="1" w:name="_Toc456600917"/>
      <w:bookmarkStart w:id="2" w:name="_Toc492790478"/>
      <w:r w:rsidRPr="00FA0A37">
        <w:rPr>
          <w:rFonts w:ascii="Times New Roman" w:hAnsi="Times New Roman"/>
          <w:lang w:val="es-CO"/>
        </w:rPr>
        <w:t>Introduc</w:t>
      </w:r>
      <w:bookmarkEnd w:id="0"/>
      <w:bookmarkEnd w:id="1"/>
      <w:bookmarkEnd w:id="2"/>
      <w:r w:rsidR="00FA0A37" w:rsidRPr="00FA0A37">
        <w:rPr>
          <w:rFonts w:ascii="Times New Roman" w:hAnsi="Times New Roman"/>
          <w:lang w:val="es-CO"/>
        </w:rPr>
        <w:t>ción</w:t>
      </w:r>
    </w:p>
    <w:p w:rsidR="005F7310" w:rsidRPr="005F7310" w:rsidRDefault="005F7310" w:rsidP="005F7310">
      <w:pPr>
        <w:rPr>
          <w:lang w:val="es-CO"/>
        </w:rPr>
      </w:pPr>
    </w:p>
    <w:p w:rsidR="001F5851" w:rsidRDefault="001F5851" w:rsidP="001F5851">
      <w:pPr>
        <w:ind w:left="720"/>
        <w:rPr>
          <w:lang w:val="es-CO"/>
        </w:rPr>
      </w:pPr>
      <w:r w:rsidRPr="00FA0A37">
        <w:rPr>
          <w:lang w:val="es-CO"/>
        </w:rPr>
        <w:t>El proceso de aseguramiento de calidad dentro del proyecto evaluara objetivamente todos los procesos, los productos del trabajo, los servicios ejecutados de acuerdo</w:t>
      </w:r>
      <w:r w:rsidR="00B65962" w:rsidRPr="00FA0A37">
        <w:rPr>
          <w:lang w:val="es-CO"/>
        </w:rPr>
        <w:t xml:space="preserve"> al alcance y a las </w:t>
      </w:r>
      <w:r w:rsidRPr="00FA0A37">
        <w:rPr>
          <w:lang w:val="es-CO"/>
        </w:rPr>
        <w:t>especificaciones del proyecto</w:t>
      </w:r>
      <w:r w:rsidR="00B65962" w:rsidRPr="00FA0A37">
        <w:rPr>
          <w:lang w:val="es-CO"/>
        </w:rPr>
        <w:t xml:space="preserve"> y los pasos a seguir en la elaboración del proyecto. Además sirve de retroalimentación al equipo de trabajo para evaluar los resultados obtenidos en el aseguramiento de la calidad del proyecto y posibles inconformidades surgidas durante la elaboración y entrega del proyecto.</w:t>
      </w:r>
    </w:p>
    <w:p w:rsidR="005F7310" w:rsidRPr="00FA0A37" w:rsidRDefault="005F7310" w:rsidP="001F5851">
      <w:pPr>
        <w:ind w:left="720"/>
        <w:rPr>
          <w:lang w:val="es-CO"/>
        </w:rPr>
      </w:pPr>
    </w:p>
    <w:p w:rsidR="00EE5E87" w:rsidRPr="00FA0A37" w:rsidRDefault="00EE5E87">
      <w:pPr>
        <w:pStyle w:val="Ttulo2"/>
        <w:rPr>
          <w:rFonts w:ascii="Times New Roman" w:hAnsi="Times New Roman"/>
          <w:lang w:val="es-CO"/>
        </w:rPr>
      </w:pPr>
      <w:bookmarkStart w:id="3" w:name="_Toc456598587"/>
      <w:bookmarkStart w:id="4" w:name="_Toc456600918"/>
      <w:bookmarkStart w:id="5" w:name="_Toc492790479"/>
      <w:r w:rsidRPr="00FA0A37">
        <w:rPr>
          <w:rFonts w:ascii="Times New Roman" w:hAnsi="Times New Roman"/>
          <w:lang w:val="es-CO"/>
        </w:rPr>
        <w:t>P</w:t>
      </w:r>
      <w:bookmarkEnd w:id="3"/>
      <w:bookmarkEnd w:id="4"/>
      <w:bookmarkEnd w:id="5"/>
      <w:r w:rsidR="00FA0A37" w:rsidRPr="00FA0A37">
        <w:rPr>
          <w:rFonts w:ascii="Times New Roman" w:hAnsi="Times New Roman"/>
          <w:lang w:val="es-CO"/>
        </w:rPr>
        <w:t>ropósito</w:t>
      </w:r>
    </w:p>
    <w:p w:rsidR="006E0C2D" w:rsidRDefault="006E0C2D" w:rsidP="006E0C2D">
      <w:pPr>
        <w:ind w:left="720"/>
        <w:rPr>
          <w:lang w:val="es-CO"/>
        </w:rPr>
      </w:pPr>
      <w:r w:rsidRPr="00FA0A37">
        <w:rPr>
          <w:lang w:val="es-CO"/>
        </w:rPr>
        <w:t xml:space="preserve">El propósito de este plan de aseguramiento de calidad, es proveer un resumen de todas las actividades, objetivos, tareas y del personal </w:t>
      </w:r>
      <w:r w:rsidR="004F3291" w:rsidRPr="00FA0A37">
        <w:rPr>
          <w:lang w:val="es-CO"/>
        </w:rPr>
        <w:t xml:space="preserve">involucrado en la elaboración del </w:t>
      </w:r>
      <w:r w:rsidR="004E4146" w:rsidRPr="00FA0A37">
        <w:rPr>
          <w:lang w:val="es-CO"/>
        </w:rPr>
        <w:t>módulo</w:t>
      </w:r>
      <w:r w:rsidR="004F3291" w:rsidRPr="00FA0A37">
        <w:rPr>
          <w:lang w:val="es-CO"/>
        </w:rPr>
        <w:t xml:space="preserve"> PQR del proyecto SII de Colciencias</w:t>
      </w:r>
      <w:r w:rsidR="004E4146" w:rsidRPr="00FA0A37">
        <w:rPr>
          <w:lang w:val="es-CO"/>
        </w:rPr>
        <w:t>. En él se detalla el producto que se va a revisar y los estándares, normas o métodos a aplicar, métodos y procedimientos que se utilizaran  para revisar que la elaboración del proyecto esté cumpliendo con el ciclo de vida de la elaboración del proyecto.</w:t>
      </w:r>
    </w:p>
    <w:p w:rsidR="005F7310" w:rsidRPr="00FA0A37" w:rsidRDefault="005F7310" w:rsidP="006E0C2D">
      <w:pPr>
        <w:ind w:left="720"/>
        <w:rPr>
          <w:lang w:val="es-CO"/>
        </w:rPr>
      </w:pPr>
    </w:p>
    <w:p w:rsidR="00EE5E87" w:rsidRPr="00FA0A37" w:rsidRDefault="00FA0A37">
      <w:pPr>
        <w:pStyle w:val="Ttulo2"/>
        <w:rPr>
          <w:rFonts w:ascii="Times New Roman" w:hAnsi="Times New Roman"/>
          <w:lang w:val="es-CO"/>
        </w:rPr>
      </w:pPr>
      <w:r w:rsidRPr="00FA0A37">
        <w:rPr>
          <w:rFonts w:ascii="Times New Roman" w:hAnsi="Times New Roman"/>
          <w:lang w:val="es-CO"/>
        </w:rPr>
        <w:t>Alcance</w:t>
      </w:r>
    </w:p>
    <w:p w:rsidR="004F3291" w:rsidRPr="00FA0A37" w:rsidRDefault="00FE1BA3" w:rsidP="004F3291">
      <w:pPr>
        <w:ind w:left="720"/>
        <w:rPr>
          <w:lang w:val="es-CO"/>
        </w:rPr>
      </w:pPr>
      <w:r w:rsidRPr="00FA0A37">
        <w:rPr>
          <w:lang w:val="es-CO"/>
        </w:rPr>
        <w:t xml:space="preserve">Este documento presenta enfoques a seguir de manera que estas aseguren al cliente la calidad deseada. El alcance de este plan cubre todas las actividades involucradas en el </w:t>
      </w:r>
      <w:r w:rsidR="00DA7D7B" w:rsidRPr="00FA0A37">
        <w:rPr>
          <w:lang w:val="es-CO"/>
        </w:rPr>
        <w:t>módulo</w:t>
      </w:r>
      <w:r w:rsidRPr="00FA0A37">
        <w:rPr>
          <w:lang w:val="es-CO"/>
        </w:rPr>
        <w:t xml:space="preserve"> </w:t>
      </w:r>
      <w:r w:rsidRPr="00FA0A37">
        <w:rPr>
          <w:b/>
          <w:lang w:val="es-CO"/>
        </w:rPr>
        <w:t>PQR</w:t>
      </w:r>
      <w:r w:rsidRPr="00FA0A37">
        <w:rPr>
          <w:lang w:val="es-CO"/>
        </w:rPr>
        <w:t xml:space="preserve"> del proyecto </w:t>
      </w:r>
      <w:r w:rsidRPr="00FA0A37">
        <w:rPr>
          <w:b/>
          <w:lang w:val="es-CO"/>
        </w:rPr>
        <w:t>SII</w:t>
      </w:r>
      <w:r w:rsidRPr="00FA0A37">
        <w:rPr>
          <w:lang w:val="es-CO"/>
        </w:rPr>
        <w:t xml:space="preserve">, dejando </w:t>
      </w:r>
      <w:r w:rsidR="00FA0A37" w:rsidRPr="00FA0A37">
        <w:rPr>
          <w:lang w:val="es-CO"/>
        </w:rPr>
        <w:t>a un</w:t>
      </w:r>
      <w:r w:rsidRPr="00FA0A37">
        <w:rPr>
          <w:lang w:val="es-CO"/>
        </w:rPr>
        <w:t xml:space="preserve"> lado las otras etapas d</w:t>
      </w:r>
      <w:r w:rsidR="00C6572C" w:rsidRPr="00FA0A37">
        <w:rPr>
          <w:lang w:val="es-CO"/>
        </w:rPr>
        <w:t>el proyecto. La meta del plan de aseguramiento  es verificar que los documentos  entregados y el software cumplan con todos los requerimientos técnicos establecidos.</w:t>
      </w:r>
    </w:p>
    <w:p w:rsidR="00FE1BA3" w:rsidRPr="00FA0A37" w:rsidRDefault="00FE1BA3" w:rsidP="004F3291">
      <w:pPr>
        <w:ind w:left="720"/>
        <w:rPr>
          <w:lang w:val="es-CO"/>
        </w:rPr>
      </w:pPr>
    </w:p>
    <w:p w:rsidR="00EE5E87" w:rsidRDefault="00FA0A37" w:rsidP="00F24EE0">
      <w:pPr>
        <w:pStyle w:val="Ttulo1"/>
        <w:numPr>
          <w:ilvl w:val="0"/>
          <w:numId w:val="2"/>
        </w:numPr>
        <w:rPr>
          <w:rFonts w:ascii="Times New Roman" w:hAnsi="Times New Roman"/>
          <w:lang w:val="es-CO"/>
        </w:rPr>
      </w:pPr>
      <w:r w:rsidRPr="00FA0A37">
        <w:rPr>
          <w:rFonts w:ascii="Times New Roman" w:hAnsi="Times New Roman"/>
          <w:lang w:val="es-CO"/>
        </w:rPr>
        <w:t>Objetivos de calidad</w:t>
      </w:r>
    </w:p>
    <w:p w:rsidR="005F7310" w:rsidRPr="005F7310" w:rsidRDefault="005F7310" w:rsidP="005F7310">
      <w:pPr>
        <w:rPr>
          <w:lang w:val="es-CO"/>
        </w:rPr>
      </w:pPr>
    </w:p>
    <w:p w:rsidR="00DA7D7B" w:rsidRPr="00FA0A37" w:rsidRDefault="00DA7D7B" w:rsidP="00DA7D7B">
      <w:pPr>
        <w:ind w:left="720"/>
        <w:rPr>
          <w:lang w:val="es-CO"/>
        </w:rPr>
      </w:pPr>
      <w:r w:rsidRPr="00FA0A37">
        <w:rPr>
          <w:lang w:val="es-CO"/>
        </w:rPr>
        <w:t>Los objetivos de calidad del proyect</w:t>
      </w:r>
      <w:r w:rsidR="00840A7F" w:rsidRPr="00FA0A37">
        <w:rPr>
          <w:lang w:val="es-CO"/>
        </w:rPr>
        <w:t xml:space="preserve">o se basan en el cumplimiento de </w:t>
      </w:r>
      <w:r w:rsidRPr="00FA0A37">
        <w:rPr>
          <w:lang w:val="es-CO"/>
        </w:rPr>
        <w:t xml:space="preserve">cada uno de los requisitos explícitamente </w:t>
      </w:r>
      <w:r w:rsidR="00840A7F" w:rsidRPr="00FA0A37">
        <w:rPr>
          <w:lang w:val="es-CO"/>
        </w:rPr>
        <w:t>establecidos y documentados, de acuerdo con los estándares de desarrollo y de los demás requisitos solicitados explícitamente a las personas encargadas de realizar y ejecutar el proyecto.</w:t>
      </w:r>
    </w:p>
    <w:p w:rsidR="00840A7F" w:rsidRPr="00FA0A37" w:rsidRDefault="00840A7F" w:rsidP="00DA7D7B">
      <w:pPr>
        <w:ind w:left="720"/>
        <w:rPr>
          <w:lang w:val="es-CO"/>
        </w:rPr>
      </w:pPr>
    </w:p>
    <w:p w:rsidR="00840A7F" w:rsidRPr="00FA0A37" w:rsidRDefault="00840A7F" w:rsidP="00DA7D7B">
      <w:pPr>
        <w:ind w:left="720"/>
        <w:rPr>
          <w:lang w:val="es-CO"/>
        </w:rPr>
      </w:pPr>
      <w:r w:rsidRPr="00FA0A37">
        <w:rPr>
          <w:lang w:val="es-CO"/>
        </w:rPr>
        <w:t xml:space="preserve">Se espera cumplir con los siguientes elementos de calidad de software solicitados en las especificaciones del </w:t>
      </w:r>
      <w:r w:rsidR="00FA0A37" w:rsidRPr="00FA0A37">
        <w:rPr>
          <w:lang w:val="es-CO"/>
        </w:rPr>
        <w:t>módulo</w:t>
      </w:r>
      <w:r w:rsidRPr="00FA0A37">
        <w:rPr>
          <w:lang w:val="es-CO"/>
        </w:rPr>
        <w:t xml:space="preserve"> </w:t>
      </w:r>
      <w:r w:rsidRPr="00FA0A37">
        <w:rPr>
          <w:b/>
          <w:lang w:val="es-CO"/>
        </w:rPr>
        <w:t>PQR</w:t>
      </w:r>
      <w:r w:rsidRPr="00FA0A37">
        <w:rPr>
          <w:lang w:val="es-CO"/>
        </w:rPr>
        <w:t>:</w:t>
      </w:r>
    </w:p>
    <w:p w:rsidR="00840A7F" w:rsidRPr="00FA0A37" w:rsidRDefault="00840A7F" w:rsidP="00DA7D7B">
      <w:pPr>
        <w:ind w:left="720"/>
        <w:rPr>
          <w:lang w:val="es-CO"/>
        </w:rPr>
      </w:pPr>
    </w:p>
    <w:p w:rsidR="00840A7F" w:rsidRPr="00FA0A37" w:rsidRDefault="00840A7F" w:rsidP="00F24EE0">
      <w:pPr>
        <w:numPr>
          <w:ilvl w:val="0"/>
          <w:numId w:val="3"/>
        </w:numPr>
        <w:rPr>
          <w:lang w:val="es-CO"/>
        </w:rPr>
      </w:pPr>
      <w:r w:rsidRPr="00FA0A37">
        <w:rPr>
          <w:lang w:val="es-CO"/>
        </w:rPr>
        <w:t>Correcto</w:t>
      </w:r>
    </w:p>
    <w:p w:rsidR="00840A7F" w:rsidRPr="00FA0A37" w:rsidRDefault="00840A7F" w:rsidP="00F24EE0">
      <w:pPr>
        <w:numPr>
          <w:ilvl w:val="0"/>
          <w:numId w:val="3"/>
        </w:numPr>
        <w:rPr>
          <w:lang w:val="es-CO"/>
        </w:rPr>
      </w:pPr>
      <w:r w:rsidRPr="00FA0A37">
        <w:rPr>
          <w:lang w:val="es-CO"/>
        </w:rPr>
        <w:t>Fiable</w:t>
      </w:r>
    </w:p>
    <w:p w:rsidR="00840A7F" w:rsidRPr="00FA0A37" w:rsidRDefault="00840A7F" w:rsidP="00F24EE0">
      <w:pPr>
        <w:numPr>
          <w:ilvl w:val="0"/>
          <w:numId w:val="3"/>
        </w:numPr>
        <w:rPr>
          <w:lang w:val="es-CO"/>
        </w:rPr>
      </w:pPr>
      <w:r w:rsidRPr="00FA0A37">
        <w:rPr>
          <w:lang w:val="es-CO"/>
        </w:rPr>
        <w:t>Eficiente</w:t>
      </w:r>
    </w:p>
    <w:p w:rsidR="00840A7F" w:rsidRPr="00FA0A37" w:rsidRDefault="00840A7F" w:rsidP="00F24EE0">
      <w:pPr>
        <w:numPr>
          <w:ilvl w:val="0"/>
          <w:numId w:val="3"/>
        </w:numPr>
        <w:rPr>
          <w:lang w:val="es-CO"/>
        </w:rPr>
      </w:pPr>
      <w:r w:rsidRPr="00FA0A37">
        <w:rPr>
          <w:lang w:val="es-CO"/>
        </w:rPr>
        <w:t>De fácil uso</w:t>
      </w:r>
    </w:p>
    <w:p w:rsidR="00840A7F" w:rsidRPr="00FA0A37" w:rsidRDefault="00840A7F" w:rsidP="00F24EE0">
      <w:pPr>
        <w:numPr>
          <w:ilvl w:val="0"/>
          <w:numId w:val="3"/>
        </w:numPr>
        <w:rPr>
          <w:lang w:val="es-CO"/>
        </w:rPr>
      </w:pPr>
      <w:r w:rsidRPr="00FA0A37">
        <w:rPr>
          <w:lang w:val="es-CO"/>
        </w:rPr>
        <w:t>Facilidad de mantenimiento</w:t>
      </w:r>
    </w:p>
    <w:p w:rsidR="00840A7F" w:rsidRPr="00FA0A37" w:rsidRDefault="00840A7F" w:rsidP="00F24EE0">
      <w:pPr>
        <w:numPr>
          <w:ilvl w:val="0"/>
          <w:numId w:val="3"/>
        </w:numPr>
        <w:rPr>
          <w:lang w:val="es-CO"/>
        </w:rPr>
      </w:pPr>
      <w:r w:rsidRPr="00FA0A37">
        <w:rPr>
          <w:lang w:val="es-CO"/>
        </w:rPr>
        <w:t>Seguridad e integridad</w:t>
      </w:r>
    </w:p>
    <w:p w:rsidR="00840A7F" w:rsidRPr="00FA0A37" w:rsidRDefault="00840A7F" w:rsidP="00F24EE0">
      <w:pPr>
        <w:numPr>
          <w:ilvl w:val="0"/>
          <w:numId w:val="3"/>
        </w:numPr>
        <w:rPr>
          <w:lang w:val="es-CO"/>
        </w:rPr>
      </w:pPr>
      <w:r w:rsidRPr="00FA0A37">
        <w:rPr>
          <w:lang w:val="es-CO"/>
        </w:rPr>
        <w:t xml:space="preserve">Portabilidad </w:t>
      </w:r>
    </w:p>
    <w:p w:rsidR="00DA7D7B" w:rsidRDefault="00DA7D7B" w:rsidP="00DA7D7B">
      <w:pPr>
        <w:ind w:left="720"/>
        <w:rPr>
          <w:lang w:val="es-CO"/>
        </w:rPr>
      </w:pPr>
    </w:p>
    <w:p w:rsidR="005F7310" w:rsidRDefault="005F7310" w:rsidP="00DA7D7B">
      <w:pPr>
        <w:ind w:left="720"/>
        <w:rPr>
          <w:lang w:val="es-CO"/>
        </w:rPr>
      </w:pPr>
    </w:p>
    <w:p w:rsidR="005F7310" w:rsidRDefault="005F7310" w:rsidP="00DA7D7B">
      <w:pPr>
        <w:ind w:left="720"/>
        <w:rPr>
          <w:lang w:val="es-CO"/>
        </w:rPr>
      </w:pPr>
    </w:p>
    <w:p w:rsidR="005F7310" w:rsidRDefault="005F7310" w:rsidP="00DA7D7B">
      <w:pPr>
        <w:ind w:left="720"/>
        <w:rPr>
          <w:lang w:val="es-CO"/>
        </w:rPr>
      </w:pPr>
    </w:p>
    <w:p w:rsidR="005F7310" w:rsidRPr="00FA0A37" w:rsidRDefault="005F7310" w:rsidP="00DA7D7B">
      <w:pPr>
        <w:ind w:left="720"/>
        <w:rPr>
          <w:lang w:val="es-CO"/>
        </w:rPr>
      </w:pPr>
    </w:p>
    <w:p w:rsidR="00EE5E87" w:rsidRPr="00FA0A37" w:rsidRDefault="00FA0A37" w:rsidP="00F24EE0">
      <w:pPr>
        <w:pStyle w:val="Ttulo1"/>
        <w:numPr>
          <w:ilvl w:val="0"/>
          <w:numId w:val="2"/>
        </w:numPr>
        <w:rPr>
          <w:rFonts w:ascii="Times New Roman" w:hAnsi="Times New Roman"/>
          <w:lang w:val="es-CO"/>
        </w:rPr>
      </w:pPr>
      <w:r w:rsidRPr="00FA0A37">
        <w:rPr>
          <w:rFonts w:ascii="Times New Roman" w:hAnsi="Times New Roman"/>
          <w:lang w:val="es-CO"/>
        </w:rPr>
        <w:t>Administración o gestión</w:t>
      </w:r>
    </w:p>
    <w:p w:rsidR="00EE5E87" w:rsidRPr="00FA0A37" w:rsidRDefault="00FA0A37">
      <w:pPr>
        <w:pStyle w:val="Ttulo2"/>
        <w:rPr>
          <w:rFonts w:ascii="Times New Roman" w:hAnsi="Times New Roman"/>
          <w:lang w:val="es-CO"/>
        </w:rPr>
      </w:pPr>
      <w:r w:rsidRPr="00FA0A37">
        <w:rPr>
          <w:rFonts w:ascii="Times New Roman" w:hAnsi="Times New Roman"/>
          <w:lang w:val="es-CO"/>
        </w:rPr>
        <w:t>Organización</w:t>
      </w:r>
    </w:p>
    <w:p w:rsidR="00FA0A37" w:rsidRPr="00FA0A37" w:rsidRDefault="00B1116C" w:rsidP="00840A7F">
      <w:pPr>
        <w:ind w:left="720"/>
        <w:rPr>
          <w:lang w:val="es-CO"/>
        </w:rPr>
      </w:pPr>
      <w:r w:rsidRPr="00FA0A37">
        <w:rPr>
          <w:lang w:val="es-CO"/>
        </w:rPr>
        <w:t xml:space="preserve">Se </w:t>
      </w:r>
      <w:r w:rsidR="00FA0A37" w:rsidRPr="00FA0A37">
        <w:rPr>
          <w:lang w:val="es-CO"/>
        </w:rPr>
        <w:t>proveerá</w:t>
      </w:r>
      <w:r w:rsidRPr="00FA0A37">
        <w:rPr>
          <w:lang w:val="es-CO"/>
        </w:rPr>
        <w:t xml:space="preserve"> una descripción de las personas involucradas en la elaboración del proyecto, así como las responsabilidades y obligaciones</w:t>
      </w:r>
      <w:r w:rsidR="00E208E7" w:rsidRPr="00FA0A37">
        <w:rPr>
          <w:lang w:val="es-CO"/>
        </w:rPr>
        <w:t xml:space="preserve"> que deben tener, tomando en cuenta que las primeras fases de la elaboración del proyecto, fueron realizadas y entregadas por Colciencias.</w:t>
      </w:r>
    </w:p>
    <w:p w:rsidR="00FA0A37" w:rsidRPr="00FA0A37" w:rsidRDefault="00FA0A37" w:rsidP="00840A7F">
      <w:pPr>
        <w:ind w:left="720"/>
        <w:rPr>
          <w:lang w:val="es-CO"/>
        </w:rPr>
      </w:pPr>
    </w:p>
    <w:p w:rsidR="00E208E7" w:rsidRPr="00FA0A37" w:rsidRDefault="00E208E7" w:rsidP="00840A7F">
      <w:pPr>
        <w:ind w:left="720"/>
        <w:rPr>
          <w:lang w:val="es-CO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F24EE0" w:rsidRPr="00FA0A37" w:rsidTr="00FA0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08E7" w:rsidRPr="00FA0A37" w:rsidRDefault="00E208E7" w:rsidP="00FA0A37">
            <w:pPr>
              <w:jc w:val="center"/>
              <w:rPr>
                <w:sz w:val="28"/>
                <w:lang w:val="es-CO"/>
              </w:rPr>
            </w:pPr>
            <w:r w:rsidRPr="00FA0A37">
              <w:rPr>
                <w:sz w:val="28"/>
                <w:lang w:val="es-CO"/>
              </w:rPr>
              <w:t>Integrante</w:t>
            </w:r>
          </w:p>
        </w:tc>
        <w:tc>
          <w:tcPr>
            <w:tcW w:w="3167" w:type="dxa"/>
          </w:tcPr>
          <w:p w:rsidR="00E208E7" w:rsidRPr="00FA0A37" w:rsidRDefault="00E208E7" w:rsidP="00FA0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CO"/>
              </w:rPr>
            </w:pPr>
            <w:r w:rsidRPr="00FA0A37">
              <w:rPr>
                <w:sz w:val="28"/>
                <w:lang w:val="es-CO"/>
              </w:rPr>
              <w:t>Rol desempeñado</w:t>
            </w:r>
          </w:p>
        </w:tc>
        <w:tc>
          <w:tcPr>
            <w:tcW w:w="3167" w:type="dxa"/>
          </w:tcPr>
          <w:p w:rsidR="00E208E7" w:rsidRPr="00FA0A37" w:rsidRDefault="00E208E7" w:rsidP="00FA0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CO"/>
              </w:rPr>
            </w:pPr>
            <w:r w:rsidRPr="00FA0A37">
              <w:rPr>
                <w:sz w:val="28"/>
                <w:lang w:val="es-CO"/>
              </w:rPr>
              <w:t>Tareas</w:t>
            </w:r>
          </w:p>
        </w:tc>
      </w:tr>
      <w:tr w:rsidR="00F24EE0" w:rsidRPr="00FA0A37" w:rsidTr="00FA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A0A37" w:rsidRPr="00FA0A37" w:rsidRDefault="00FA0A37" w:rsidP="00840A7F">
            <w:pPr>
              <w:rPr>
                <w:lang w:val="es-CO"/>
              </w:rPr>
            </w:pPr>
          </w:p>
          <w:p w:rsidR="00FA0A37" w:rsidRPr="00FA0A37" w:rsidRDefault="00FA0A37" w:rsidP="00840A7F">
            <w:pPr>
              <w:rPr>
                <w:lang w:val="es-CO"/>
              </w:rPr>
            </w:pPr>
          </w:p>
          <w:p w:rsidR="00E208E7" w:rsidRPr="00FA0A37" w:rsidRDefault="00E208E7" w:rsidP="00840A7F">
            <w:pPr>
              <w:rPr>
                <w:lang w:val="es-CO"/>
              </w:rPr>
            </w:pPr>
            <w:r w:rsidRPr="00FA0A37">
              <w:rPr>
                <w:lang w:val="es-CO"/>
              </w:rPr>
              <w:t xml:space="preserve">Jorge Hernán Ospina León </w:t>
            </w:r>
          </w:p>
        </w:tc>
        <w:tc>
          <w:tcPr>
            <w:tcW w:w="3167" w:type="dxa"/>
          </w:tcPr>
          <w:p w:rsidR="00FA0A37" w:rsidRPr="00FA0A37" w:rsidRDefault="00FA0A37" w:rsidP="0084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  <w:p w:rsidR="00E208E7" w:rsidRPr="00FA0A37" w:rsidRDefault="008C64BC" w:rsidP="0084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FA0A37">
              <w:rPr>
                <w:lang w:val="es-CO"/>
              </w:rPr>
              <w:t>Líder</w:t>
            </w:r>
            <w:r w:rsidR="00CD6B46" w:rsidRPr="00FA0A37">
              <w:rPr>
                <w:lang w:val="es-CO"/>
              </w:rPr>
              <w:t xml:space="preserve"> del proyecto, </w:t>
            </w:r>
            <w:r w:rsidR="00E208E7" w:rsidRPr="00FA0A37">
              <w:rPr>
                <w:lang w:val="es-CO"/>
              </w:rPr>
              <w:t>Desarrollador</w:t>
            </w:r>
          </w:p>
        </w:tc>
        <w:tc>
          <w:tcPr>
            <w:tcW w:w="3167" w:type="dxa"/>
          </w:tcPr>
          <w:p w:rsidR="008C64BC" w:rsidRPr="00FA0A37" w:rsidRDefault="008C64BC" w:rsidP="0084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FA0A37">
              <w:rPr>
                <w:lang w:val="es-CO"/>
              </w:rPr>
              <w:t>Implementación</w:t>
            </w:r>
          </w:p>
          <w:p w:rsidR="008C64BC" w:rsidRPr="00FA0A37" w:rsidRDefault="008C64BC" w:rsidP="0084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FA0A37">
              <w:rPr>
                <w:lang w:val="es-CO"/>
              </w:rPr>
              <w:t>Pruebas</w:t>
            </w:r>
          </w:p>
          <w:p w:rsidR="008C64BC" w:rsidRPr="00FA0A37" w:rsidRDefault="008C64BC" w:rsidP="0084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FA0A37">
              <w:rPr>
                <w:lang w:val="es-CO"/>
              </w:rPr>
              <w:t>Despliegue del proyecto</w:t>
            </w:r>
            <w:r w:rsidR="00E208E7" w:rsidRPr="00FA0A37">
              <w:rPr>
                <w:lang w:val="es-CO"/>
              </w:rPr>
              <w:t xml:space="preserve"> </w:t>
            </w:r>
            <w:r w:rsidRPr="00FA0A37">
              <w:rPr>
                <w:lang w:val="es-CO"/>
              </w:rPr>
              <w:t>Configuración y cambios</w:t>
            </w:r>
          </w:p>
          <w:p w:rsidR="008C64BC" w:rsidRPr="00FA0A37" w:rsidRDefault="008C64BC" w:rsidP="0084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FA0A37">
              <w:rPr>
                <w:lang w:val="es-CO"/>
              </w:rPr>
              <w:t>Gestión del proyecto</w:t>
            </w:r>
          </w:p>
          <w:p w:rsidR="00E208E7" w:rsidRPr="00FA0A37" w:rsidRDefault="00CD6B46" w:rsidP="0084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FA0A37">
              <w:rPr>
                <w:lang w:val="es-CO"/>
              </w:rPr>
              <w:t xml:space="preserve"> Entrega del proyecto</w:t>
            </w:r>
          </w:p>
        </w:tc>
      </w:tr>
      <w:tr w:rsidR="00F24EE0" w:rsidRPr="00FA0A37" w:rsidTr="00FA0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A0A37" w:rsidRPr="00FA0A37" w:rsidRDefault="00FA0A37" w:rsidP="00840A7F">
            <w:pPr>
              <w:rPr>
                <w:lang w:val="es-CO"/>
              </w:rPr>
            </w:pPr>
          </w:p>
          <w:p w:rsidR="00E208E7" w:rsidRPr="00FA0A37" w:rsidRDefault="00E208E7" w:rsidP="00840A7F">
            <w:pPr>
              <w:rPr>
                <w:lang w:val="es-CO"/>
              </w:rPr>
            </w:pPr>
            <w:r w:rsidRPr="00FA0A37">
              <w:rPr>
                <w:lang w:val="es-CO"/>
              </w:rPr>
              <w:t>Brayham Burgos Bedoya</w:t>
            </w:r>
          </w:p>
        </w:tc>
        <w:tc>
          <w:tcPr>
            <w:tcW w:w="3167" w:type="dxa"/>
          </w:tcPr>
          <w:p w:rsidR="00FA0A37" w:rsidRPr="00FA0A37" w:rsidRDefault="00FA0A37" w:rsidP="0084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  <w:p w:rsidR="00E208E7" w:rsidRPr="00FA0A37" w:rsidRDefault="0037047C" w:rsidP="0084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FA0A37">
              <w:rPr>
                <w:lang w:val="es-CO"/>
              </w:rPr>
              <w:t>Líder</w:t>
            </w:r>
            <w:r w:rsidR="00CD6B46" w:rsidRPr="00FA0A37">
              <w:rPr>
                <w:lang w:val="es-CO"/>
              </w:rPr>
              <w:t xml:space="preserve"> del proyecto, </w:t>
            </w:r>
            <w:r w:rsidR="00E208E7" w:rsidRPr="00FA0A37">
              <w:rPr>
                <w:lang w:val="es-CO"/>
              </w:rPr>
              <w:t>Desarrollador</w:t>
            </w:r>
          </w:p>
        </w:tc>
        <w:tc>
          <w:tcPr>
            <w:tcW w:w="3167" w:type="dxa"/>
          </w:tcPr>
          <w:p w:rsidR="00FA0A37" w:rsidRPr="00FA0A37" w:rsidRDefault="00FA0A37" w:rsidP="0084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FA0A37">
              <w:rPr>
                <w:lang w:val="es-CO"/>
              </w:rPr>
              <w:t>Implementación</w:t>
            </w:r>
          </w:p>
          <w:p w:rsidR="00FA0A37" w:rsidRPr="00FA0A37" w:rsidRDefault="00FA0A37" w:rsidP="0084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FA0A37">
              <w:rPr>
                <w:lang w:val="es-CO"/>
              </w:rPr>
              <w:t>Pruebas</w:t>
            </w:r>
          </w:p>
          <w:p w:rsidR="00FA0A37" w:rsidRPr="00FA0A37" w:rsidRDefault="00FA0A37" w:rsidP="0084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FA0A37">
              <w:rPr>
                <w:lang w:val="es-CO"/>
              </w:rPr>
              <w:t>Despliegue del proyecto</w:t>
            </w:r>
            <w:r w:rsidR="00CD6B46" w:rsidRPr="00FA0A37">
              <w:rPr>
                <w:lang w:val="es-CO"/>
              </w:rPr>
              <w:t xml:space="preserve"> Configuración y c</w:t>
            </w:r>
            <w:r w:rsidRPr="00FA0A37">
              <w:rPr>
                <w:lang w:val="es-CO"/>
              </w:rPr>
              <w:t>ambios</w:t>
            </w:r>
          </w:p>
          <w:p w:rsidR="00FA0A37" w:rsidRPr="00FA0A37" w:rsidRDefault="00FA0A37" w:rsidP="0084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FA0A37">
              <w:rPr>
                <w:lang w:val="es-CO"/>
              </w:rPr>
              <w:t>Gestión del proyecto</w:t>
            </w:r>
          </w:p>
          <w:p w:rsidR="00E208E7" w:rsidRPr="00FA0A37" w:rsidRDefault="00CD6B46" w:rsidP="0084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FA0A37">
              <w:rPr>
                <w:lang w:val="es-CO"/>
              </w:rPr>
              <w:t>Entrega del proyecto</w:t>
            </w:r>
          </w:p>
        </w:tc>
      </w:tr>
    </w:tbl>
    <w:p w:rsidR="00E208E7" w:rsidRPr="00FA0A37" w:rsidRDefault="00E208E7" w:rsidP="00840A7F">
      <w:pPr>
        <w:ind w:left="720"/>
        <w:rPr>
          <w:lang w:val="es-CO"/>
        </w:rPr>
      </w:pPr>
    </w:p>
    <w:p w:rsidR="00CD6B46" w:rsidRPr="00FA0A37" w:rsidRDefault="0037047C" w:rsidP="00CD6B46">
      <w:pPr>
        <w:pStyle w:val="Ttulo3"/>
        <w:rPr>
          <w:rFonts w:ascii="Times New Roman" w:hAnsi="Times New Roman"/>
          <w:b/>
          <w:lang w:val="es-CO"/>
        </w:rPr>
      </w:pPr>
      <w:r w:rsidRPr="00FA0A37">
        <w:rPr>
          <w:rFonts w:ascii="Times New Roman" w:hAnsi="Times New Roman"/>
          <w:b/>
          <w:lang w:val="es-CO"/>
        </w:rPr>
        <w:t>Líder</w:t>
      </w:r>
      <w:r w:rsidR="00CD6B46" w:rsidRPr="00FA0A37">
        <w:rPr>
          <w:rFonts w:ascii="Times New Roman" w:hAnsi="Times New Roman"/>
          <w:b/>
          <w:lang w:val="es-CO"/>
        </w:rPr>
        <w:t xml:space="preserve"> del proyecto</w:t>
      </w:r>
    </w:p>
    <w:p w:rsidR="00CD6B46" w:rsidRPr="00FA0A37" w:rsidRDefault="00CD6B46" w:rsidP="00840A7F">
      <w:pPr>
        <w:ind w:left="720"/>
        <w:rPr>
          <w:lang w:val="es-CO"/>
        </w:rPr>
      </w:pPr>
      <w:r w:rsidRPr="00FA0A37">
        <w:rPr>
          <w:lang w:val="es-CO"/>
        </w:rPr>
        <w:t xml:space="preserve">Es el responsable de la toma de decisiones para las acciones a realizar </w:t>
      </w:r>
      <w:r w:rsidR="0037047C" w:rsidRPr="00FA0A37">
        <w:rPr>
          <w:lang w:val="es-CO"/>
        </w:rPr>
        <w:t>durante todo el ciclo de vida del proyecto, deberá estar al tanto de todo lo que sucede con la ejecución del mismo y de las reuniones continuas con el cliente para la entrega de las diversas fases del proyecto.</w:t>
      </w:r>
    </w:p>
    <w:p w:rsidR="0037047C" w:rsidRPr="00FA0A37" w:rsidRDefault="0037047C" w:rsidP="00840A7F">
      <w:pPr>
        <w:ind w:left="720"/>
        <w:rPr>
          <w:lang w:val="es-CO"/>
        </w:rPr>
      </w:pPr>
    </w:p>
    <w:p w:rsidR="0037047C" w:rsidRPr="00FA0A37" w:rsidRDefault="0037047C" w:rsidP="0037047C">
      <w:pPr>
        <w:pStyle w:val="Ttulo3"/>
        <w:rPr>
          <w:rFonts w:ascii="Times New Roman" w:hAnsi="Times New Roman"/>
          <w:b/>
          <w:lang w:val="es-CO"/>
        </w:rPr>
      </w:pPr>
      <w:r w:rsidRPr="00FA0A37">
        <w:rPr>
          <w:rFonts w:ascii="Times New Roman" w:hAnsi="Times New Roman"/>
          <w:b/>
          <w:lang w:val="es-CO"/>
        </w:rPr>
        <w:t>Desarrollador</w:t>
      </w:r>
    </w:p>
    <w:p w:rsidR="0037047C" w:rsidRPr="00FA0A37" w:rsidRDefault="0037047C" w:rsidP="0037047C">
      <w:pPr>
        <w:ind w:left="720"/>
        <w:rPr>
          <w:lang w:val="es-CO"/>
        </w:rPr>
      </w:pPr>
      <w:r w:rsidRPr="00FA0A37">
        <w:rPr>
          <w:lang w:val="es-CO"/>
        </w:rPr>
        <w:t xml:space="preserve">Responsable de la elaboración del código para el proyecto y </w:t>
      </w:r>
      <w:r w:rsidR="00FA0A37" w:rsidRPr="00FA0A37">
        <w:rPr>
          <w:lang w:val="es-CO"/>
        </w:rPr>
        <w:t>deberá</w:t>
      </w:r>
      <w:r w:rsidRPr="00FA0A37">
        <w:rPr>
          <w:lang w:val="es-CO"/>
        </w:rPr>
        <w:t xml:space="preserve"> hacerse responsable del seguimiento del avance del proyecto y de su propio prog</w:t>
      </w:r>
      <w:r w:rsidR="00FA0A37" w:rsidRPr="00FA0A37">
        <w:rPr>
          <w:lang w:val="es-CO"/>
        </w:rPr>
        <w:t>r</w:t>
      </w:r>
      <w:r w:rsidRPr="00FA0A37">
        <w:rPr>
          <w:lang w:val="es-CO"/>
        </w:rPr>
        <w:t>eso en la implementación de los casos de uso</w:t>
      </w:r>
    </w:p>
    <w:p w:rsidR="0037047C" w:rsidRPr="00FA0A37" w:rsidRDefault="0037047C" w:rsidP="0037047C">
      <w:pPr>
        <w:rPr>
          <w:lang w:val="es-CO"/>
        </w:rPr>
      </w:pPr>
      <w:r w:rsidRPr="00FA0A37">
        <w:rPr>
          <w:lang w:val="es-CO"/>
        </w:rPr>
        <w:tab/>
      </w:r>
      <w:r w:rsidRPr="00FA0A37">
        <w:rPr>
          <w:lang w:val="es-CO"/>
        </w:rPr>
        <w:tab/>
      </w:r>
      <w:r w:rsidRPr="00FA0A37">
        <w:rPr>
          <w:lang w:val="es-CO"/>
        </w:rPr>
        <w:tab/>
      </w:r>
      <w:r w:rsidRPr="00FA0A37">
        <w:rPr>
          <w:lang w:val="es-CO"/>
        </w:rPr>
        <w:tab/>
      </w:r>
    </w:p>
    <w:p w:rsidR="00E208E7" w:rsidRPr="00FA0A37" w:rsidRDefault="00E208E7" w:rsidP="00840A7F">
      <w:pPr>
        <w:ind w:left="720"/>
        <w:rPr>
          <w:lang w:val="es-CO"/>
        </w:rPr>
      </w:pPr>
    </w:p>
    <w:p w:rsidR="00EE5E87" w:rsidRPr="00FA0A37" w:rsidRDefault="00EE5E87">
      <w:pPr>
        <w:pStyle w:val="Ttulo2"/>
        <w:rPr>
          <w:rFonts w:ascii="Times New Roman" w:hAnsi="Times New Roman"/>
          <w:lang w:val="es-CO"/>
        </w:rPr>
      </w:pPr>
      <w:bookmarkStart w:id="6" w:name="_Toc492790487"/>
      <w:r w:rsidRPr="00FA0A37">
        <w:rPr>
          <w:rFonts w:ascii="Times New Roman" w:hAnsi="Times New Roman"/>
          <w:lang w:val="es-CO"/>
        </w:rPr>
        <w:t>Ta</w:t>
      </w:r>
      <w:r w:rsidR="00FA0A37" w:rsidRPr="00FA0A37">
        <w:rPr>
          <w:rFonts w:ascii="Times New Roman" w:hAnsi="Times New Roman"/>
          <w:lang w:val="es-CO"/>
        </w:rPr>
        <w:t>reas</w:t>
      </w:r>
      <w:r w:rsidRPr="00FA0A37">
        <w:rPr>
          <w:rFonts w:ascii="Times New Roman" w:hAnsi="Times New Roman"/>
          <w:lang w:val="es-CO"/>
        </w:rPr>
        <w:t xml:space="preserve"> </w:t>
      </w:r>
      <w:bookmarkEnd w:id="6"/>
      <w:r w:rsidR="00FA0A37" w:rsidRPr="00FA0A37">
        <w:rPr>
          <w:rFonts w:ascii="Times New Roman" w:hAnsi="Times New Roman"/>
          <w:lang w:val="es-CO"/>
        </w:rPr>
        <w:t>y responsabilidades</w:t>
      </w:r>
      <w:r w:rsidRPr="00FA0A37">
        <w:rPr>
          <w:rFonts w:ascii="Times New Roman" w:hAnsi="Times New Roman"/>
          <w:lang w:val="es-CO"/>
        </w:rPr>
        <w:t xml:space="preserve"> </w:t>
      </w:r>
    </w:p>
    <w:p w:rsidR="00B70F1C" w:rsidRPr="00FA0A37" w:rsidRDefault="00B70F1C" w:rsidP="00B70F1C">
      <w:pPr>
        <w:ind w:left="720"/>
        <w:rPr>
          <w:lang w:val="es-CO"/>
        </w:rPr>
      </w:pPr>
      <w:r w:rsidRPr="00FA0A37">
        <w:rPr>
          <w:lang w:val="es-CO"/>
        </w:rPr>
        <w:t xml:space="preserve">Las tareas relacionadas con el ciclo de vida del desarrollo de software descrito en el </w:t>
      </w:r>
      <w:r w:rsidRPr="00FA0A37">
        <w:rPr>
          <w:b/>
          <w:lang w:val="es-CO"/>
        </w:rPr>
        <w:t>RUP</w:t>
      </w:r>
      <w:r w:rsidR="007D7B02" w:rsidRPr="00FA0A37">
        <w:rPr>
          <w:b/>
          <w:lang w:val="es-CO"/>
        </w:rPr>
        <w:t>,</w:t>
      </w:r>
      <w:r w:rsidR="00440327" w:rsidRPr="00FA0A37">
        <w:rPr>
          <w:b/>
          <w:lang w:val="es-CO"/>
        </w:rPr>
        <w:t xml:space="preserve">  </w:t>
      </w:r>
      <w:r w:rsidR="00440327" w:rsidRPr="00FA0A37">
        <w:rPr>
          <w:lang w:val="es-CO"/>
        </w:rPr>
        <w:t xml:space="preserve">junto con las </w:t>
      </w:r>
      <w:r w:rsidR="00076D2D" w:rsidRPr="00FA0A37">
        <w:rPr>
          <w:lang w:val="es-CO"/>
        </w:rPr>
        <w:t>actividades SQA que se e</w:t>
      </w:r>
      <w:r w:rsidR="007D7B02" w:rsidRPr="00FA0A37">
        <w:rPr>
          <w:lang w:val="es-CO"/>
        </w:rPr>
        <w:t>jecutaran durante el proyecto serán</w:t>
      </w:r>
      <w:r w:rsidR="00076D2D" w:rsidRPr="00FA0A37">
        <w:rPr>
          <w:lang w:val="es-CO"/>
        </w:rPr>
        <w:t xml:space="preserve"> las siguientes</w:t>
      </w:r>
      <w:r w:rsidR="00440327" w:rsidRPr="00FA0A37">
        <w:rPr>
          <w:lang w:val="es-CO"/>
        </w:rPr>
        <w:t>:</w:t>
      </w:r>
    </w:p>
    <w:p w:rsidR="00B70F1C" w:rsidRPr="00FA0A37" w:rsidRDefault="00B70F1C" w:rsidP="00B70F1C">
      <w:pPr>
        <w:ind w:left="720"/>
        <w:rPr>
          <w:lang w:val="es-CO"/>
        </w:rPr>
      </w:pPr>
    </w:p>
    <w:p w:rsidR="00B70F1C" w:rsidRPr="00FA0A37" w:rsidRDefault="00B70F1C" w:rsidP="00B70F1C">
      <w:pPr>
        <w:ind w:left="720"/>
        <w:rPr>
          <w:lang w:val="es-CO"/>
        </w:rPr>
      </w:pPr>
    </w:p>
    <w:p w:rsidR="00B70F1C" w:rsidRPr="00FA0A37" w:rsidRDefault="008A6CE8" w:rsidP="00B70F1C">
      <w:pPr>
        <w:ind w:left="720"/>
        <w:rPr>
          <w:noProof/>
          <w:lang w:val="es-CO" w:eastAsia="es-CO"/>
        </w:rPr>
      </w:pPr>
      <w:r w:rsidRPr="00FA0A37">
        <w:rPr>
          <w:noProof/>
          <w:lang w:val="es-CO" w:eastAsia="es-CO"/>
        </w:rPr>
        <w:pict>
          <v:roundrect id="_x0000_s1026" style="position:absolute;left:0;text-align:left;margin-left:36.7pt;margin-top:92.55pt;width:371.45pt;height:123pt;z-index:251657728" arcsize="10923f" filled="f" strokecolor="red" strokeweight="3pt"/>
        </w:pict>
      </w:r>
      <w:r w:rsidR="008C64BC" w:rsidRPr="00FA0A37">
        <w:rPr>
          <w:noProof/>
          <w:lang w:val="es-CO"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362.25pt;height:243.75pt;visibility:visible;mso-wrap-style:square">
            <v:imagedata r:id="rId9" o:title=""/>
          </v:shape>
        </w:pict>
      </w:r>
    </w:p>
    <w:p w:rsidR="007D7B02" w:rsidRPr="00FA0A37" w:rsidRDefault="007D7B02" w:rsidP="00B70F1C">
      <w:pPr>
        <w:ind w:left="720"/>
        <w:rPr>
          <w:noProof/>
          <w:lang w:val="es-CO" w:eastAsia="es-CO"/>
        </w:rPr>
      </w:pPr>
    </w:p>
    <w:p w:rsidR="007D7B02" w:rsidRPr="00FA0A37" w:rsidRDefault="007D7B02" w:rsidP="00B70F1C">
      <w:pPr>
        <w:ind w:left="720"/>
        <w:rPr>
          <w:noProof/>
          <w:lang w:val="es-CO" w:eastAsia="es-CO"/>
        </w:rPr>
      </w:pPr>
      <w:r w:rsidRPr="00FA0A37">
        <w:rPr>
          <w:noProof/>
          <w:lang w:val="es-CO" w:eastAsia="es-CO"/>
        </w:rPr>
        <w:t>Las tareas del plan de aseguramiento de calidad son las siguientes:</w:t>
      </w:r>
    </w:p>
    <w:p w:rsidR="007D7B02" w:rsidRPr="00FA0A37" w:rsidRDefault="007D7B02" w:rsidP="00B70F1C">
      <w:pPr>
        <w:ind w:left="720"/>
        <w:rPr>
          <w:noProof/>
          <w:lang w:val="es-CO" w:eastAsia="es-CO"/>
        </w:rPr>
      </w:pPr>
    </w:p>
    <w:tbl>
      <w:tblPr>
        <w:tblStyle w:val="Listaclara-nfasis1"/>
        <w:tblW w:w="8363" w:type="dxa"/>
        <w:jc w:val="center"/>
        <w:tblLook w:val="0000" w:firstRow="0" w:lastRow="0" w:firstColumn="0" w:lastColumn="0" w:noHBand="0" w:noVBand="0"/>
      </w:tblPr>
      <w:tblGrid>
        <w:gridCol w:w="4253"/>
        <w:gridCol w:w="4110"/>
      </w:tblGrid>
      <w:tr w:rsidR="00F24EE0" w:rsidRPr="00FA0A37" w:rsidTr="00FA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3" w:type="dxa"/>
          </w:tcPr>
          <w:p w:rsidR="007D7B02" w:rsidRPr="00FA0A37" w:rsidRDefault="007D7B02" w:rsidP="00F24EE0">
            <w:pPr>
              <w:pStyle w:val="estilo"/>
              <w:jc w:val="center"/>
              <w:rPr>
                <w:rFonts w:ascii="Times New Roman" w:hAnsi="Times New Roman"/>
                <w:b/>
                <w:bCs/>
                <w:sz w:val="28"/>
                <w:lang w:val="es-CO"/>
              </w:rPr>
            </w:pPr>
            <w:r w:rsidRPr="00FA0A37">
              <w:rPr>
                <w:rFonts w:ascii="Times New Roman" w:hAnsi="Times New Roman"/>
                <w:b/>
                <w:bCs/>
                <w:sz w:val="28"/>
                <w:lang w:val="es-CO"/>
              </w:rPr>
              <w:t>Actividad</w:t>
            </w:r>
          </w:p>
        </w:tc>
        <w:tc>
          <w:tcPr>
            <w:tcW w:w="4110" w:type="dxa"/>
          </w:tcPr>
          <w:p w:rsidR="007D7B02" w:rsidRPr="00FA0A37" w:rsidRDefault="007D7B02" w:rsidP="00F2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8"/>
                <w:lang w:val="es-CO"/>
              </w:rPr>
            </w:pPr>
            <w:r w:rsidRPr="00FA0A37">
              <w:rPr>
                <w:rFonts w:ascii="Times New Roman" w:hAnsi="Times New Roman"/>
                <w:b/>
                <w:bCs/>
                <w:sz w:val="28"/>
                <w:lang w:val="es-CO"/>
              </w:rPr>
              <w:t>Entregable Asociado</w:t>
            </w:r>
          </w:p>
        </w:tc>
      </w:tr>
      <w:tr w:rsidR="00F24EE0" w:rsidRPr="00FA0A37" w:rsidTr="00FA0A37">
        <w:trPr>
          <w:trHeight w:val="2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3" w:type="dxa"/>
          </w:tcPr>
          <w:p w:rsidR="007D7B02" w:rsidRPr="00FA0A37" w:rsidRDefault="007D7B02" w:rsidP="00F24EE0">
            <w:pPr>
              <w:pStyle w:val="Encabezado"/>
              <w:jc w:val="both"/>
              <w:rPr>
                <w:rFonts w:ascii="Times New Roman" w:hAnsi="Times New Roman"/>
                <w:b/>
                <w:lang w:val="es-CO"/>
              </w:rPr>
            </w:pPr>
            <w:r w:rsidRPr="00FA0A37">
              <w:rPr>
                <w:rFonts w:ascii="Times New Roman" w:hAnsi="Times New Roman"/>
                <w:b/>
                <w:lang w:val="es-CO"/>
              </w:rPr>
              <w:t>Elaboración del Plan de SQA</w:t>
            </w:r>
          </w:p>
        </w:tc>
        <w:tc>
          <w:tcPr>
            <w:tcW w:w="4110" w:type="dxa"/>
          </w:tcPr>
          <w:p w:rsidR="007D7B02" w:rsidRPr="00FA0A37" w:rsidRDefault="007D7B02" w:rsidP="00F24E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s-CO"/>
              </w:rPr>
            </w:pPr>
            <w:r w:rsidRPr="00FA0A37">
              <w:rPr>
                <w:rFonts w:ascii="Times New Roman" w:hAnsi="Times New Roman"/>
                <w:lang w:val="es-CO"/>
              </w:rPr>
              <w:t>Plan de SQA</w:t>
            </w:r>
          </w:p>
        </w:tc>
      </w:tr>
      <w:tr w:rsidR="00F24EE0" w:rsidRPr="00FA0A37" w:rsidTr="00FA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3" w:type="dxa"/>
          </w:tcPr>
          <w:p w:rsidR="007D7B02" w:rsidRPr="00FA0A37" w:rsidRDefault="007D7B02" w:rsidP="00F24EE0">
            <w:pPr>
              <w:pStyle w:val="Encabezado"/>
              <w:jc w:val="both"/>
              <w:rPr>
                <w:rFonts w:ascii="Times New Roman" w:hAnsi="Times New Roman"/>
                <w:b/>
                <w:lang w:val="es-CO"/>
              </w:rPr>
            </w:pPr>
            <w:r w:rsidRPr="00FA0A37">
              <w:rPr>
                <w:rFonts w:ascii="Times New Roman" w:hAnsi="Times New Roman"/>
                <w:b/>
                <w:lang w:val="es-CO"/>
              </w:rPr>
              <w:t>Identificar propiedades de Calidad</w:t>
            </w:r>
          </w:p>
        </w:tc>
        <w:tc>
          <w:tcPr>
            <w:tcW w:w="4110" w:type="dxa"/>
          </w:tcPr>
          <w:p w:rsidR="007D7B02" w:rsidRPr="00FA0A37" w:rsidRDefault="007D7B02" w:rsidP="00F24E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s-CO"/>
              </w:rPr>
            </w:pPr>
            <w:r w:rsidRPr="00FA0A37">
              <w:rPr>
                <w:rFonts w:ascii="Times New Roman" w:hAnsi="Times New Roman"/>
                <w:lang w:val="es-CO"/>
              </w:rPr>
              <w:t xml:space="preserve">Plan de SQA </w:t>
            </w:r>
          </w:p>
        </w:tc>
      </w:tr>
      <w:tr w:rsidR="00F24EE0" w:rsidRPr="00FA0A37" w:rsidTr="00FA0A37">
        <w:trPr>
          <w:trHeight w:val="24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3" w:type="dxa"/>
          </w:tcPr>
          <w:p w:rsidR="007D7B02" w:rsidRPr="00FA0A37" w:rsidRDefault="007D7B02" w:rsidP="00F24EE0">
            <w:pPr>
              <w:pStyle w:val="Encabezado"/>
              <w:jc w:val="both"/>
              <w:rPr>
                <w:rFonts w:ascii="Times New Roman" w:hAnsi="Times New Roman"/>
                <w:b/>
                <w:lang w:val="es-CO"/>
              </w:rPr>
            </w:pPr>
            <w:r w:rsidRPr="00FA0A37">
              <w:rPr>
                <w:rFonts w:ascii="Times New Roman" w:hAnsi="Times New Roman"/>
                <w:b/>
                <w:lang w:val="es-CO"/>
              </w:rPr>
              <w:t>Evaluación de la calidad de los</w:t>
            </w:r>
            <w:r w:rsidRPr="00FA0A37">
              <w:rPr>
                <w:rFonts w:ascii="Times New Roman" w:hAnsi="Times New Roman"/>
                <w:b/>
                <w:shd w:val="clear" w:color="auto" w:fill="FFFFFF"/>
                <w:lang w:val="es-CO"/>
              </w:rPr>
              <w:t xml:space="preserve"> productos</w:t>
            </w:r>
          </w:p>
        </w:tc>
        <w:tc>
          <w:tcPr>
            <w:tcW w:w="4110" w:type="dxa"/>
          </w:tcPr>
          <w:p w:rsidR="007D7B02" w:rsidRPr="00FA0A37" w:rsidRDefault="007D7B02" w:rsidP="00F24E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s-CO"/>
              </w:rPr>
            </w:pPr>
            <w:r w:rsidRPr="00FA0A37">
              <w:rPr>
                <w:rFonts w:ascii="Times New Roman" w:hAnsi="Times New Roman"/>
                <w:lang w:val="es-CO"/>
              </w:rPr>
              <w:t xml:space="preserve">Informe de revisión de SQA </w:t>
            </w:r>
          </w:p>
        </w:tc>
      </w:tr>
      <w:tr w:rsidR="00F24EE0" w:rsidRPr="00FA0A37" w:rsidTr="00FA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3" w:type="dxa"/>
          </w:tcPr>
          <w:p w:rsidR="007D7B02" w:rsidRPr="00FA0A37" w:rsidRDefault="007D7B02" w:rsidP="00F24EE0">
            <w:pPr>
              <w:jc w:val="both"/>
              <w:rPr>
                <w:rFonts w:ascii="Times New Roman" w:hAnsi="Times New Roman"/>
                <w:b/>
                <w:lang w:val="es-CO"/>
              </w:rPr>
            </w:pPr>
            <w:r w:rsidRPr="00FA0A37">
              <w:rPr>
                <w:rFonts w:ascii="Times New Roman" w:hAnsi="Times New Roman"/>
                <w:b/>
                <w:lang w:val="es-CO"/>
              </w:rPr>
              <w:t>Revisar el ajuste al proceso</w:t>
            </w:r>
          </w:p>
        </w:tc>
        <w:tc>
          <w:tcPr>
            <w:tcW w:w="4110" w:type="dxa"/>
          </w:tcPr>
          <w:p w:rsidR="007D7B02" w:rsidRPr="00FA0A37" w:rsidRDefault="007D7B02" w:rsidP="00F24E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s-CO"/>
              </w:rPr>
            </w:pPr>
            <w:r w:rsidRPr="00FA0A37">
              <w:rPr>
                <w:rFonts w:ascii="Times New Roman" w:hAnsi="Times New Roman"/>
                <w:lang w:val="es-CO"/>
              </w:rPr>
              <w:t xml:space="preserve">Informe de revisión de SQA </w:t>
            </w:r>
          </w:p>
        </w:tc>
      </w:tr>
      <w:tr w:rsidR="00F24EE0" w:rsidRPr="00FA0A37" w:rsidTr="00FA0A37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3" w:type="dxa"/>
          </w:tcPr>
          <w:p w:rsidR="007D7B02" w:rsidRPr="00FA0A37" w:rsidRDefault="007D7B02" w:rsidP="00F24EE0">
            <w:pPr>
              <w:jc w:val="both"/>
              <w:rPr>
                <w:rFonts w:ascii="Times New Roman" w:hAnsi="Times New Roman"/>
                <w:b/>
                <w:lang w:val="es-CO"/>
              </w:rPr>
            </w:pPr>
            <w:r w:rsidRPr="00FA0A37">
              <w:rPr>
                <w:rFonts w:ascii="Times New Roman" w:hAnsi="Times New Roman"/>
                <w:b/>
                <w:lang w:val="es-CO"/>
              </w:rPr>
              <w:t>Realizar Revisión Técnica Formal</w:t>
            </w:r>
          </w:p>
        </w:tc>
        <w:tc>
          <w:tcPr>
            <w:tcW w:w="4110" w:type="dxa"/>
          </w:tcPr>
          <w:p w:rsidR="007D7B02" w:rsidRPr="00FA0A37" w:rsidRDefault="007D7B02" w:rsidP="00F24E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s-CO"/>
              </w:rPr>
            </w:pPr>
            <w:r w:rsidRPr="00FA0A37">
              <w:rPr>
                <w:rFonts w:ascii="Times New Roman" w:hAnsi="Times New Roman"/>
                <w:lang w:val="es-CO"/>
              </w:rPr>
              <w:t>Informe de Revisión Técnica Formal</w:t>
            </w:r>
          </w:p>
        </w:tc>
      </w:tr>
      <w:tr w:rsidR="00F24EE0" w:rsidRPr="00FA0A37" w:rsidTr="00FA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3" w:type="dxa"/>
          </w:tcPr>
          <w:p w:rsidR="00FA0A37" w:rsidRPr="00FA0A37" w:rsidRDefault="00FA0A37" w:rsidP="00F24EE0">
            <w:pPr>
              <w:jc w:val="both"/>
              <w:rPr>
                <w:rFonts w:ascii="Times New Roman" w:hAnsi="Times New Roman"/>
                <w:b/>
                <w:lang w:val="es-CO"/>
              </w:rPr>
            </w:pPr>
          </w:p>
          <w:p w:rsidR="007D7B02" w:rsidRPr="00FA0A37" w:rsidRDefault="007D7B02" w:rsidP="00F24EE0">
            <w:pPr>
              <w:jc w:val="both"/>
              <w:rPr>
                <w:rFonts w:ascii="Times New Roman" w:hAnsi="Times New Roman"/>
                <w:b/>
                <w:lang w:val="es-CO"/>
              </w:rPr>
            </w:pPr>
            <w:r w:rsidRPr="00FA0A37">
              <w:rPr>
                <w:rFonts w:ascii="Times New Roman" w:hAnsi="Times New Roman"/>
                <w:b/>
                <w:lang w:val="es-CO"/>
              </w:rPr>
              <w:t>Evaluar y ajustar el Plan de SQA</w:t>
            </w:r>
          </w:p>
        </w:tc>
        <w:tc>
          <w:tcPr>
            <w:tcW w:w="4110" w:type="dxa"/>
          </w:tcPr>
          <w:p w:rsidR="007D7B02" w:rsidRPr="00FA0A37" w:rsidRDefault="007D7B02" w:rsidP="00F24E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s-CO"/>
              </w:rPr>
            </w:pPr>
            <w:r w:rsidRPr="00FA0A37">
              <w:rPr>
                <w:rFonts w:ascii="Times New Roman" w:hAnsi="Times New Roman"/>
                <w:lang w:val="es-CO"/>
              </w:rPr>
              <w:t>Documento de Evaluación y Ajustes al Plan de SQA</w:t>
            </w:r>
          </w:p>
        </w:tc>
      </w:tr>
      <w:tr w:rsidR="00F24EE0" w:rsidRPr="00FA0A37" w:rsidTr="00FA0A37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3" w:type="dxa"/>
          </w:tcPr>
          <w:p w:rsidR="007D7B02" w:rsidRPr="00FA0A37" w:rsidRDefault="007D7B02" w:rsidP="00F24EE0">
            <w:pPr>
              <w:pStyle w:val="Encabezado"/>
              <w:jc w:val="both"/>
              <w:rPr>
                <w:rFonts w:ascii="Times New Roman" w:hAnsi="Times New Roman"/>
                <w:b/>
                <w:lang w:val="es-CO"/>
              </w:rPr>
            </w:pPr>
            <w:r w:rsidRPr="00FA0A37">
              <w:rPr>
                <w:rFonts w:ascii="Times New Roman" w:hAnsi="Times New Roman"/>
                <w:b/>
                <w:lang w:val="es-CO"/>
              </w:rPr>
              <w:t>Evaluación fin</w:t>
            </w:r>
            <w:r w:rsidRPr="00FA0A37">
              <w:rPr>
                <w:rFonts w:ascii="Times New Roman" w:hAnsi="Times New Roman"/>
                <w:b/>
                <w:shd w:val="clear" w:color="auto" w:fill="FFFFFF"/>
                <w:lang w:val="es-CO"/>
              </w:rPr>
              <w:t>al de SQA</w:t>
            </w:r>
          </w:p>
        </w:tc>
        <w:tc>
          <w:tcPr>
            <w:tcW w:w="4110" w:type="dxa"/>
          </w:tcPr>
          <w:p w:rsidR="007D7B02" w:rsidRPr="00FA0A37" w:rsidRDefault="007D7B02" w:rsidP="00F24E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s-CO"/>
              </w:rPr>
            </w:pPr>
            <w:r w:rsidRPr="00FA0A37">
              <w:rPr>
                <w:rFonts w:ascii="Times New Roman" w:hAnsi="Times New Roman"/>
                <w:lang w:val="es-CO"/>
              </w:rPr>
              <w:t>Informe final de SQA</w:t>
            </w:r>
          </w:p>
        </w:tc>
      </w:tr>
      <w:tr w:rsidR="00F24EE0" w:rsidRPr="00FA0A37" w:rsidTr="00FA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3" w:type="dxa"/>
          </w:tcPr>
          <w:p w:rsidR="007D7B02" w:rsidRPr="00FA0A37" w:rsidRDefault="007D7B02" w:rsidP="00F24EE0">
            <w:pPr>
              <w:pStyle w:val="Encabezado"/>
              <w:jc w:val="both"/>
              <w:rPr>
                <w:rFonts w:ascii="Times New Roman" w:hAnsi="Times New Roman"/>
                <w:b/>
                <w:lang w:val="es-CO"/>
              </w:rPr>
            </w:pPr>
            <w:r w:rsidRPr="00FA0A37">
              <w:rPr>
                <w:rFonts w:ascii="Times New Roman" w:hAnsi="Times New Roman"/>
                <w:b/>
                <w:lang w:val="es-CO"/>
              </w:rPr>
              <w:t>Revisar la entrega semanal</w:t>
            </w:r>
          </w:p>
        </w:tc>
        <w:tc>
          <w:tcPr>
            <w:tcW w:w="4110" w:type="dxa"/>
          </w:tcPr>
          <w:p w:rsidR="007D7B02" w:rsidRPr="00FA0A37" w:rsidRDefault="007D7B02" w:rsidP="00F24EE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s-CO"/>
              </w:rPr>
            </w:pPr>
            <w:r w:rsidRPr="00FA0A37">
              <w:rPr>
                <w:rFonts w:ascii="Times New Roman" w:hAnsi="Times New Roman"/>
                <w:lang w:val="es-CO"/>
              </w:rPr>
              <w:t>Entrega semanal de SQA</w:t>
            </w:r>
          </w:p>
        </w:tc>
      </w:tr>
    </w:tbl>
    <w:p w:rsidR="007D7B02" w:rsidRPr="00FA0A37" w:rsidRDefault="007D7B02" w:rsidP="00B70F1C">
      <w:pPr>
        <w:ind w:left="720"/>
        <w:rPr>
          <w:noProof/>
          <w:lang w:val="es-CO" w:eastAsia="es-CO"/>
        </w:rPr>
      </w:pPr>
    </w:p>
    <w:p w:rsidR="007D7B02" w:rsidRPr="00FA0A37" w:rsidRDefault="007D7B02" w:rsidP="007D7B02">
      <w:pPr>
        <w:pStyle w:val="Ttulo2"/>
        <w:rPr>
          <w:rFonts w:ascii="Times New Roman" w:hAnsi="Times New Roman"/>
          <w:noProof/>
          <w:lang w:val="es-CO" w:eastAsia="es-CO"/>
        </w:rPr>
      </w:pPr>
      <w:r w:rsidRPr="00FA0A37">
        <w:rPr>
          <w:rFonts w:ascii="Times New Roman" w:hAnsi="Times New Roman"/>
          <w:noProof/>
          <w:lang w:val="es-CO" w:eastAsia="es-CO"/>
        </w:rPr>
        <w:t>Requisitos</w:t>
      </w:r>
    </w:p>
    <w:p w:rsidR="007D7B02" w:rsidRPr="00FA0A37" w:rsidRDefault="007D7B02" w:rsidP="00B70F1C">
      <w:pPr>
        <w:ind w:left="720"/>
        <w:rPr>
          <w:noProof/>
          <w:lang w:val="es-CO" w:eastAsia="es-CO"/>
        </w:rPr>
      </w:pPr>
      <w:r w:rsidRPr="00FA0A37">
        <w:rPr>
          <w:noProof/>
          <w:lang w:val="es-CO" w:eastAsia="es-CO"/>
        </w:rPr>
        <w:t>Las responsabilidades de cada uno de las personas que intervienen en el proyecto son las siguientes:</w:t>
      </w:r>
    </w:p>
    <w:p w:rsidR="007D7B02" w:rsidRPr="00FA0A37" w:rsidRDefault="007D7B02" w:rsidP="00B70F1C">
      <w:pPr>
        <w:ind w:left="720"/>
        <w:rPr>
          <w:noProof/>
          <w:lang w:val="es-CO" w:eastAsia="es-CO"/>
        </w:rPr>
      </w:pPr>
    </w:p>
    <w:p w:rsidR="007D7B02" w:rsidRPr="00FA0A37" w:rsidRDefault="0098770C" w:rsidP="0098770C">
      <w:pPr>
        <w:pStyle w:val="Ttulo3"/>
        <w:rPr>
          <w:rFonts w:ascii="Times New Roman" w:hAnsi="Times New Roman"/>
          <w:noProof/>
          <w:lang w:val="es-CO" w:eastAsia="es-CO"/>
        </w:rPr>
      </w:pPr>
      <w:r w:rsidRPr="00FA0A37">
        <w:rPr>
          <w:rFonts w:ascii="Times New Roman" w:hAnsi="Times New Roman"/>
          <w:noProof/>
          <w:lang w:val="es-CO" w:eastAsia="es-CO"/>
        </w:rPr>
        <w:t>Responsabilidades de los desarrolladores:</w:t>
      </w:r>
    </w:p>
    <w:p w:rsidR="0098770C" w:rsidRPr="00FA0A37" w:rsidRDefault="0098770C" w:rsidP="00B70F1C">
      <w:pPr>
        <w:ind w:left="720"/>
        <w:rPr>
          <w:noProof/>
          <w:lang w:val="es-CO" w:eastAsia="es-CO"/>
        </w:rPr>
      </w:pPr>
      <w:r w:rsidRPr="00FA0A37">
        <w:rPr>
          <w:noProof/>
          <w:lang w:val="es-CO" w:eastAsia="es-CO"/>
        </w:rPr>
        <w:t>Estas personas estan encargadas de:</w:t>
      </w:r>
    </w:p>
    <w:p w:rsidR="0098770C" w:rsidRPr="00FA0A37" w:rsidRDefault="0098770C" w:rsidP="00B70F1C">
      <w:pPr>
        <w:ind w:left="720"/>
        <w:rPr>
          <w:noProof/>
          <w:lang w:val="es-CO" w:eastAsia="es-CO"/>
        </w:rPr>
      </w:pPr>
    </w:p>
    <w:p w:rsidR="0098770C" w:rsidRPr="00FA0A37" w:rsidRDefault="0098770C" w:rsidP="00F24EE0">
      <w:pPr>
        <w:numPr>
          <w:ilvl w:val="0"/>
          <w:numId w:val="4"/>
        </w:numPr>
        <w:rPr>
          <w:noProof/>
          <w:lang w:val="es-CO" w:eastAsia="es-CO"/>
        </w:rPr>
      </w:pPr>
      <w:r w:rsidRPr="00FA0A37">
        <w:rPr>
          <w:noProof/>
          <w:lang w:val="es-CO" w:eastAsia="es-CO"/>
        </w:rPr>
        <w:t>Desarrollar el producto software deacuerdo a las espicificasiones del cliente, y a lo ya definido en el plan de aseguramiento de calidad.</w:t>
      </w:r>
    </w:p>
    <w:p w:rsidR="0098770C" w:rsidRPr="00FA0A37" w:rsidRDefault="006D111D" w:rsidP="00F24EE0">
      <w:pPr>
        <w:numPr>
          <w:ilvl w:val="0"/>
          <w:numId w:val="4"/>
        </w:numPr>
        <w:rPr>
          <w:noProof/>
          <w:lang w:val="es-CO" w:eastAsia="es-CO"/>
        </w:rPr>
      </w:pPr>
      <w:r w:rsidRPr="00FA0A37">
        <w:rPr>
          <w:noProof/>
          <w:lang w:val="es-CO" w:eastAsia="es-CO"/>
        </w:rPr>
        <w:t>Generar la debida documentacion que sirva de control para las actividades realizadas por cada uno de los desarrolladores.</w:t>
      </w:r>
    </w:p>
    <w:p w:rsidR="006D111D" w:rsidRPr="00FA0A37" w:rsidRDefault="006D111D" w:rsidP="00F24EE0">
      <w:pPr>
        <w:numPr>
          <w:ilvl w:val="0"/>
          <w:numId w:val="4"/>
        </w:numPr>
        <w:rPr>
          <w:noProof/>
          <w:lang w:val="es-CO" w:eastAsia="es-CO"/>
        </w:rPr>
      </w:pPr>
      <w:r w:rsidRPr="00FA0A37">
        <w:rPr>
          <w:noProof/>
          <w:lang w:val="es-CO" w:eastAsia="es-CO"/>
        </w:rPr>
        <w:t xml:space="preserve">Entregar la documentacion del desarrollo solicitada en el </w:t>
      </w:r>
      <w:r w:rsidRPr="00FA0A37">
        <w:rPr>
          <w:b/>
          <w:noProof/>
          <w:lang w:val="es-CO" w:eastAsia="es-CO"/>
        </w:rPr>
        <w:t>(SQA).</w:t>
      </w:r>
    </w:p>
    <w:p w:rsidR="006D111D" w:rsidRPr="00FA0A37" w:rsidRDefault="006D111D" w:rsidP="006D111D">
      <w:pPr>
        <w:rPr>
          <w:b/>
          <w:noProof/>
          <w:lang w:val="es-CO" w:eastAsia="es-CO"/>
        </w:rPr>
      </w:pPr>
    </w:p>
    <w:p w:rsidR="006D111D" w:rsidRPr="00FA0A37" w:rsidRDefault="006D111D" w:rsidP="006D111D">
      <w:pPr>
        <w:pStyle w:val="Ttulo3"/>
        <w:rPr>
          <w:rFonts w:ascii="Times New Roman" w:hAnsi="Times New Roman"/>
          <w:noProof/>
          <w:lang w:val="es-CO" w:eastAsia="es-CO"/>
        </w:rPr>
      </w:pPr>
      <w:r w:rsidRPr="00FA0A37">
        <w:rPr>
          <w:rFonts w:ascii="Times New Roman" w:hAnsi="Times New Roman"/>
          <w:noProof/>
          <w:lang w:val="es-CO" w:eastAsia="es-CO"/>
        </w:rPr>
        <w:t>Responsabilidades del cliente</w:t>
      </w:r>
    </w:p>
    <w:p w:rsidR="006D111D" w:rsidRPr="00FA0A37" w:rsidRDefault="006D111D" w:rsidP="006D111D">
      <w:pPr>
        <w:ind w:left="720"/>
        <w:rPr>
          <w:noProof/>
          <w:lang w:val="es-CO" w:eastAsia="es-CO"/>
        </w:rPr>
      </w:pPr>
      <w:r w:rsidRPr="00FA0A37">
        <w:rPr>
          <w:noProof/>
          <w:lang w:val="es-CO" w:eastAsia="es-CO"/>
        </w:rPr>
        <w:t>El cliente es responsable de:</w:t>
      </w:r>
    </w:p>
    <w:p w:rsidR="006D111D" w:rsidRPr="00FA0A37" w:rsidRDefault="006D111D" w:rsidP="006D111D">
      <w:pPr>
        <w:ind w:left="720"/>
        <w:rPr>
          <w:noProof/>
          <w:lang w:val="es-CO" w:eastAsia="es-CO"/>
        </w:rPr>
      </w:pPr>
    </w:p>
    <w:p w:rsidR="006D111D" w:rsidRPr="00FA0A37" w:rsidRDefault="006D111D" w:rsidP="00F24EE0">
      <w:pPr>
        <w:numPr>
          <w:ilvl w:val="0"/>
          <w:numId w:val="5"/>
        </w:numPr>
        <w:rPr>
          <w:noProof/>
          <w:lang w:val="es-CO" w:eastAsia="es-CO"/>
        </w:rPr>
      </w:pPr>
      <w:r w:rsidRPr="00FA0A37">
        <w:rPr>
          <w:noProof/>
          <w:lang w:val="es-CO" w:eastAsia="es-CO"/>
        </w:rPr>
        <w:t>Proveer la informacion necesaria para la realizacion del proyecto.</w:t>
      </w:r>
    </w:p>
    <w:p w:rsidR="006D111D" w:rsidRPr="00FA0A37" w:rsidRDefault="006D111D" w:rsidP="00F24EE0">
      <w:pPr>
        <w:numPr>
          <w:ilvl w:val="0"/>
          <w:numId w:val="5"/>
        </w:numPr>
        <w:rPr>
          <w:noProof/>
          <w:lang w:val="es-CO" w:eastAsia="es-CO"/>
        </w:rPr>
      </w:pPr>
      <w:r w:rsidRPr="00FA0A37">
        <w:rPr>
          <w:noProof/>
          <w:lang w:val="es-CO" w:eastAsia="es-CO"/>
        </w:rPr>
        <w:t>Cumplir con las reuniones acordadas para las diversas entregas del proyecto.</w:t>
      </w:r>
    </w:p>
    <w:p w:rsidR="006D111D" w:rsidRPr="00FA0A37" w:rsidRDefault="006D111D" w:rsidP="00F24EE0">
      <w:pPr>
        <w:numPr>
          <w:ilvl w:val="0"/>
          <w:numId w:val="5"/>
        </w:numPr>
        <w:rPr>
          <w:noProof/>
          <w:lang w:val="es-CO" w:eastAsia="es-CO"/>
        </w:rPr>
      </w:pPr>
      <w:r w:rsidRPr="00FA0A37">
        <w:rPr>
          <w:noProof/>
          <w:lang w:val="es-CO" w:eastAsia="es-CO"/>
        </w:rPr>
        <w:t>Participar activamente de la elaboracion del SQA.</w:t>
      </w:r>
    </w:p>
    <w:p w:rsidR="006D111D" w:rsidRPr="00FA0A37" w:rsidRDefault="006D111D" w:rsidP="00F24EE0">
      <w:pPr>
        <w:numPr>
          <w:ilvl w:val="0"/>
          <w:numId w:val="5"/>
        </w:numPr>
        <w:rPr>
          <w:noProof/>
          <w:lang w:val="es-CO" w:eastAsia="es-CO"/>
        </w:rPr>
      </w:pPr>
      <w:r w:rsidRPr="00FA0A37">
        <w:rPr>
          <w:noProof/>
          <w:lang w:val="es-CO" w:eastAsia="es-CO"/>
        </w:rPr>
        <w:t>Informar debidamente sobre cambio</w:t>
      </w:r>
      <w:r w:rsidR="00775C06" w:rsidRPr="00FA0A37">
        <w:rPr>
          <w:noProof/>
          <w:lang w:val="es-CO" w:eastAsia="es-CO"/>
        </w:rPr>
        <w:t>s e incomformidades en cada etapa del proyecto.</w:t>
      </w:r>
    </w:p>
    <w:p w:rsidR="00775C06" w:rsidRPr="00FA0A37" w:rsidRDefault="00775C06" w:rsidP="00775C06">
      <w:pPr>
        <w:rPr>
          <w:noProof/>
          <w:lang w:val="es-CO" w:eastAsia="es-CO"/>
        </w:rPr>
      </w:pPr>
    </w:p>
    <w:p w:rsidR="00775C06" w:rsidRPr="00FA0A37" w:rsidRDefault="00FA0A37" w:rsidP="00775C06">
      <w:pPr>
        <w:pStyle w:val="Ttulo3"/>
        <w:rPr>
          <w:rFonts w:ascii="Times New Roman" w:hAnsi="Times New Roman"/>
          <w:noProof/>
          <w:lang w:val="es-CO" w:eastAsia="es-CO"/>
        </w:rPr>
      </w:pPr>
      <w:r>
        <w:rPr>
          <w:rFonts w:ascii="Times New Roman" w:hAnsi="Times New Roman"/>
          <w:noProof/>
          <w:lang w:val="es-CO" w:eastAsia="es-CO"/>
        </w:rPr>
        <w:t>Responsabilidades del lí</w:t>
      </w:r>
      <w:r w:rsidR="00775C06" w:rsidRPr="00FA0A37">
        <w:rPr>
          <w:rFonts w:ascii="Times New Roman" w:hAnsi="Times New Roman"/>
          <w:noProof/>
          <w:lang w:val="es-CO" w:eastAsia="es-CO"/>
        </w:rPr>
        <w:t>der del proyecto</w:t>
      </w:r>
    </w:p>
    <w:p w:rsidR="00775C06" w:rsidRPr="00FA0A37" w:rsidRDefault="00775C06" w:rsidP="00775C06">
      <w:pPr>
        <w:ind w:left="720"/>
        <w:rPr>
          <w:lang w:val="es-CO" w:eastAsia="es-CO"/>
        </w:rPr>
      </w:pPr>
      <w:r w:rsidRPr="00FA0A37">
        <w:rPr>
          <w:lang w:val="es-CO" w:eastAsia="es-CO"/>
        </w:rPr>
        <w:t>Sus responsabilidades son:</w:t>
      </w:r>
    </w:p>
    <w:p w:rsidR="00775C06" w:rsidRPr="00FA0A37" w:rsidRDefault="00775C06" w:rsidP="00775C06">
      <w:pPr>
        <w:ind w:left="720"/>
        <w:rPr>
          <w:lang w:val="es-CO" w:eastAsia="es-CO"/>
        </w:rPr>
      </w:pPr>
    </w:p>
    <w:p w:rsidR="00775C06" w:rsidRPr="00FA0A37" w:rsidRDefault="00775C06" w:rsidP="00F24EE0">
      <w:pPr>
        <w:numPr>
          <w:ilvl w:val="0"/>
          <w:numId w:val="6"/>
        </w:numPr>
        <w:rPr>
          <w:lang w:val="es-CO" w:eastAsia="es-CO"/>
        </w:rPr>
      </w:pPr>
      <w:r w:rsidRPr="00FA0A37">
        <w:rPr>
          <w:lang w:val="es-CO" w:eastAsia="es-CO"/>
        </w:rPr>
        <w:t xml:space="preserve">Velar por el cumplimiento del plan </w:t>
      </w:r>
      <w:r w:rsidRPr="00FA0A37">
        <w:rPr>
          <w:b/>
          <w:lang w:val="es-CO" w:eastAsia="es-CO"/>
        </w:rPr>
        <w:t xml:space="preserve">(SQA). </w:t>
      </w:r>
    </w:p>
    <w:p w:rsidR="00775C06" w:rsidRPr="00FA0A37" w:rsidRDefault="00775C06" w:rsidP="00F24EE0">
      <w:pPr>
        <w:numPr>
          <w:ilvl w:val="0"/>
          <w:numId w:val="6"/>
        </w:numPr>
        <w:rPr>
          <w:lang w:val="es-CO" w:eastAsia="es-CO"/>
        </w:rPr>
      </w:pPr>
      <w:r w:rsidRPr="00FA0A37">
        <w:rPr>
          <w:lang w:val="es-CO" w:eastAsia="es-CO"/>
        </w:rPr>
        <w:t>Tomar las mejores decisiones que sirvan para la buena elaboración del proyecto.</w:t>
      </w:r>
    </w:p>
    <w:p w:rsidR="00775C06" w:rsidRPr="00FA0A37" w:rsidRDefault="00775C06" w:rsidP="00F24EE0">
      <w:pPr>
        <w:numPr>
          <w:ilvl w:val="0"/>
          <w:numId w:val="6"/>
        </w:numPr>
        <w:rPr>
          <w:lang w:val="es-CO" w:eastAsia="es-CO"/>
        </w:rPr>
      </w:pPr>
      <w:r w:rsidRPr="00FA0A37">
        <w:rPr>
          <w:lang w:val="es-CO" w:eastAsia="es-CO"/>
        </w:rPr>
        <w:t>Agendar las reuniones con el cliente para las respectivas entregas del proyecto.</w:t>
      </w:r>
    </w:p>
    <w:p w:rsidR="00775C06" w:rsidRPr="00FA0A37" w:rsidRDefault="00775C06" w:rsidP="00F24EE0">
      <w:pPr>
        <w:numPr>
          <w:ilvl w:val="0"/>
          <w:numId w:val="6"/>
        </w:numPr>
        <w:rPr>
          <w:lang w:val="es-CO" w:eastAsia="es-CO"/>
        </w:rPr>
      </w:pPr>
      <w:r w:rsidRPr="00FA0A37">
        <w:rPr>
          <w:lang w:val="es-CO" w:eastAsia="es-CO"/>
        </w:rPr>
        <w:t xml:space="preserve">Elaborar el plan de aseguramiento de la calidad </w:t>
      </w:r>
      <w:r w:rsidRPr="00FA0A37">
        <w:rPr>
          <w:b/>
          <w:lang w:val="es-CO" w:eastAsia="es-CO"/>
        </w:rPr>
        <w:t>(SQA)</w:t>
      </w:r>
      <w:r w:rsidRPr="00FA0A37">
        <w:rPr>
          <w:lang w:val="es-CO" w:eastAsia="es-CO"/>
        </w:rPr>
        <w:t xml:space="preserve"> y su respectiva documentación.</w:t>
      </w:r>
    </w:p>
    <w:p w:rsidR="00775C06" w:rsidRPr="00FA0A37" w:rsidRDefault="00775C06" w:rsidP="00775C06">
      <w:pPr>
        <w:rPr>
          <w:noProof/>
          <w:lang w:val="es-CO" w:eastAsia="es-CO"/>
        </w:rPr>
      </w:pPr>
    </w:p>
    <w:p w:rsidR="007D7B02" w:rsidRDefault="007D7B02" w:rsidP="00B70F1C">
      <w:pPr>
        <w:ind w:left="720"/>
        <w:rPr>
          <w:lang w:val="es-CO"/>
        </w:rPr>
      </w:pPr>
    </w:p>
    <w:p w:rsidR="00FA0A37" w:rsidRPr="00FA0A37" w:rsidRDefault="00FA0A37" w:rsidP="00B70F1C">
      <w:pPr>
        <w:ind w:left="720"/>
        <w:rPr>
          <w:lang w:val="es-CO"/>
        </w:rPr>
      </w:pPr>
    </w:p>
    <w:p w:rsidR="00EE5E87" w:rsidRDefault="00EE5E87" w:rsidP="00F24EE0">
      <w:pPr>
        <w:pStyle w:val="Ttulo1"/>
        <w:numPr>
          <w:ilvl w:val="0"/>
          <w:numId w:val="2"/>
        </w:numPr>
        <w:rPr>
          <w:rFonts w:ascii="Times New Roman" w:hAnsi="Times New Roman"/>
          <w:lang w:val="es-CO"/>
        </w:rPr>
      </w:pPr>
      <w:bookmarkStart w:id="7" w:name="_Toc492790488"/>
      <w:r w:rsidRPr="00FA0A37">
        <w:rPr>
          <w:rFonts w:ascii="Times New Roman" w:hAnsi="Times New Roman"/>
          <w:lang w:val="es-CO"/>
        </w:rPr>
        <w:t>Document</w:t>
      </w:r>
      <w:bookmarkEnd w:id="7"/>
      <w:r w:rsidR="00FA0A37">
        <w:rPr>
          <w:rFonts w:ascii="Times New Roman" w:hAnsi="Times New Roman"/>
          <w:lang w:val="es-CO"/>
        </w:rPr>
        <w:t>ación</w:t>
      </w:r>
    </w:p>
    <w:p w:rsidR="00FA0A37" w:rsidRPr="00FA0A37" w:rsidRDefault="00FA0A37" w:rsidP="00FA0A37">
      <w:pPr>
        <w:rPr>
          <w:lang w:val="es-CO"/>
        </w:rPr>
      </w:pPr>
    </w:p>
    <w:p w:rsidR="004032F6" w:rsidRDefault="004032F6" w:rsidP="004032F6">
      <w:pPr>
        <w:ind w:left="720"/>
        <w:rPr>
          <w:lang w:val="es-CO"/>
        </w:rPr>
      </w:pPr>
      <w:r w:rsidRPr="00FA0A37">
        <w:rPr>
          <w:lang w:val="es-CO"/>
        </w:rPr>
        <w:t>La documentación se ira generando a medida que el proyecto vaya avanzando y se vaya pasando por cada una d</w:t>
      </w:r>
      <w:r w:rsidR="00C96ADA" w:rsidRPr="00FA0A37">
        <w:rPr>
          <w:lang w:val="es-CO"/>
        </w:rPr>
        <w:t>e las etapas descritas en el RUP</w:t>
      </w:r>
      <w:r w:rsidRPr="00FA0A37">
        <w:rPr>
          <w:lang w:val="es-CO"/>
        </w:rPr>
        <w:t>.</w:t>
      </w:r>
    </w:p>
    <w:p w:rsidR="00FA0A37" w:rsidRPr="00FA0A37" w:rsidRDefault="00FA0A37" w:rsidP="004032F6">
      <w:pPr>
        <w:ind w:left="720"/>
        <w:rPr>
          <w:lang w:val="es-CO"/>
        </w:rPr>
      </w:pPr>
    </w:p>
    <w:p w:rsidR="00EE5E87" w:rsidRPr="00FA0A37" w:rsidRDefault="00FA0A37" w:rsidP="00F24EE0">
      <w:pPr>
        <w:pStyle w:val="Ttulo1"/>
        <w:numPr>
          <w:ilvl w:val="0"/>
          <w:numId w:val="2"/>
        </w:numPr>
        <w:rPr>
          <w:rFonts w:ascii="Times New Roman" w:hAnsi="Times New Roman"/>
          <w:lang w:val="es-CO"/>
        </w:rPr>
      </w:pPr>
      <w:bookmarkStart w:id="8" w:name="_Toc492790489"/>
      <w:r>
        <w:rPr>
          <w:rFonts w:ascii="Times New Roman" w:hAnsi="Times New Roman"/>
          <w:lang w:val="es-CO"/>
        </w:rPr>
        <w:t>Estándares</w:t>
      </w:r>
      <w:r w:rsidR="00EE5E87" w:rsidRPr="00FA0A37">
        <w:rPr>
          <w:rFonts w:ascii="Times New Roman" w:hAnsi="Times New Roman"/>
          <w:lang w:val="es-CO"/>
        </w:rPr>
        <w:t xml:space="preserve"> </w:t>
      </w:r>
      <w:r>
        <w:rPr>
          <w:rFonts w:ascii="Times New Roman" w:hAnsi="Times New Roman"/>
          <w:lang w:val="es-CO"/>
        </w:rPr>
        <w:t xml:space="preserve">y </w:t>
      </w:r>
      <w:bookmarkEnd w:id="8"/>
      <w:r>
        <w:rPr>
          <w:rFonts w:ascii="Times New Roman" w:hAnsi="Times New Roman"/>
          <w:lang w:val="es-CO"/>
        </w:rPr>
        <w:t xml:space="preserve">directrices </w:t>
      </w:r>
    </w:p>
    <w:p w:rsidR="00FA0A37" w:rsidRDefault="00FA0A37" w:rsidP="00FA0A37">
      <w:pPr>
        <w:ind w:left="1440"/>
        <w:rPr>
          <w:lang w:val="es-CO"/>
        </w:rPr>
      </w:pPr>
    </w:p>
    <w:p w:rsidR="006B057E" w:rsidRPr="00FA0A37" w:rsidRDefault="006B057E" w:rsidP="00FA0A37">
      <w:pPr>
        <w:ind w:left="1440"/>
        <w:rPr>
          <w:lang w:val="es-CO"/>
        </w:rPr>
      </w:pPr>
      <w:r w:rsidRPr="00FA0A37">
        <w:rPr>
          <w:lang w:val="es-CO"/>
        </w:rPr>
        <w:t xml:space="preserve">Apéndice C. Estándares de codificación de Zend Framework para </w:t>
      </w:r>
      <w:r w:rsidR="00FA0A37" w:rsidRPr="00FA0A37">
        <w:rPr>
          <w:lang w:val="es-CO"/>
        </w:rPr>
        <w:t>PHP [</w:t>
      </w:r>
      <w:r w:rsidRPr="00FA0A37">
        <w:rPr>
          <w:lang w:val="es-CO"/>
        </w:rPr>
        <w:t xml:space="preserve">en </w:t>
      </w:r>
      <w:r w:rsidR="00FA0A37" w:rsidRPr="00FA0A37">
        <w:rPr>
          <w:lang w:val="es-CO"/>
        </w:rPr>
        <w:t>línea</w:t>
      </w:r>
      <w:r w:rsidRPr="00FA0A37">
        <w:rPr>
          <w:lang w:val="es-CO"/>
        </w:rPr>
        <w:t>]</w:t>
      </w:r>
    </w:p>
    <w:p w:rsidR="006B057E" w:rsidRPr="00FA0A37" w:rsidRDefault="006B057E" w:rsidP="006B057E">
      <w:pPr>
        <w:ind w:left="720" w:firstLine="720"/>
        <w:rPr>
          <w:lang w:val="es-CO"/>
        </w:rPr>
      </w:pPr>
      <w:r w:rsidRPr="00FA0A37">
        <w:rPr>
          <w:lang w:val="es-CO"/>
        </w:rPr>
        <w:t>Actualizado el 2011-11-16 - Revisión 24249 - Versión ZF 1.11.x</w:t>
      </w:r>
    </w:p>
    <w:p w:rsidR="006B057E" w:rsidRPr="00FA0A37" w:rsidRDefault="00FA0A37" w:rsidP="006B057E">
      <w:pPr>
        <w:ind w:left="720" w:firstLine="720"/>
        <w:rPr>
          <w:lang w:val="es-CO"/>
        </w:rPr>
      </w:pPr>
      <w:r w:rsidRPr="00FA0A37">
        <w:rPr>
          <w:i/>
          <w:lang w:val="es-CO"/>
        </w:rPr>
        <w:t>Disponible</w:t>
      </w:r>
      <w:r w:rsidR="006B057E" w:rsidRPr="00FA0A37">
        <w:rPr>
          <w:i/>
          <w:lang w:val="es-CO"/>
        </w:rPr>
        <w:t xml:space="preserve"> en:</w:t>
      </w:r>
      <w:r w:rsidR="006B057E" w:rsidRPr="00FA0A37">
        <w:rPr>
          <w:lang w:val="es-CO"/>
        </w:rPr>
        <w:t xml:space="preserve"> http://manual.zfdes.com/es/coding-standard.html</w:t>
      </w:r>
    </w:p>
    <w:p w:rsidR="006B057E" w:rsidRPr="00FA0A37" w:rsidRDefault="006B057E" w:rsidP="006B057E">
      <w:pPr>
        <w:ind w:left="1440"/>
        <w:rPr>
          <w:lang w:val="es-CO"/>
        </w:rPr>
      </w:pPr>
      <w:r w:rsidRPr="00FA0A37">
        <w:rPr>
          <w:lang w:val="es-CO"/>
        </w:rPr>
        <w:t>Copyright © 2005-2010 Zend Technologies Inc. (http://www.zend.com) · Compilation Benjamín Gonzales</w:t>
      </w:r>
    </w:p>
    <w:p w:rsidR="00EE5E87" w:rsidRDefault="00FA0A37" w:rsidP="00F24EE0">
      <w:pPr>
        <w:pStyle w:val="Ttulo1"/>
        <w:numPr>
          <w:ilvl w:val="0"/>
          <w:numId w:val="2"/>
        </w:numPr>
        <w:rPr>
          <w:rFonts w:ascii="Times New Roman" w:hAnsi="Times New Roman"/>
          <w:lang w:val="es-CO"/>
        </w:rPr>
      </w:pPr>
      <w:r>
        <w:rPr>
          <w:rFonts w:ascii="Times New Roman" w:hAnsi="Times New Roman"/>
          <w:lang w:val="es-CO"/>
        </w:rPr>
        <w:t xml:space="preserve">Revisión y plan de auditoría </w:t>
      </w:r>
    </w:p>
    <w:p w:rsidR="00FA0A37" w:rsidRPr="00FA0A37" w:rsidRDefault="00FA0A37" w:rsidP="00FA0A37">
      <w:pPr>
        <w:rPr>
          <w:lang w:val="es-CO"/>
        </w:rPr>
      </w:pPr>
    </w:p>
    <w:p w:rsidR="00C96ADA" w:rsidRPr="00FA0A37" w:rsidRDefault="00C96ADA" w:rsidP="00F24EE0">
      <w:pPr>
        <w:numPr>
          <w:ilvl w:val="0"/>
          <w:numId w:val="7"/>
        </w:numPr>
        <w:rPr>
          <w:lang w:val="es-CO"/>
        </w:rPr>
      </w:pPr>
      <w:r w:rsidRPr="00FA0A37">
        <w:rPr>
          <w:lang w:val="es-CO"/>
        </w:rPr>
        <w:t xml:space="preserve">Las auditorias serán realizadas por el ingeniero Faber Danilo Giraldo Velásquez, dentro de los cronogramas de entregas del proyecto. </w:t>
      </w:r>
    </w:p>
    <w:p w:rsidR="00C96ADA" w:rsidRPr="00FA0A37" w:rsidRDefault="00C96ADA" w:rsidP="00F24EE0">
      <w:pPr>
        <w:numPr>
          <w:ilvl w:val="0"/>
          <w:numId w:val="7"/>
        </w:numPr>
        <w:rPr>
          <w:lang w:val="es-CO"/>
        </w:rPr>
      </w:pPr>
      <w:r w:rsidRPr="00FA0A37">
        <w:rPr>
          <w:lang w:val="es-CO"/>
        </w:rPr>
        <w:t>Además se harán visitas semanales</w:t>
      </w:r>
      <w:r w:rsidR="00A86076" w:rsidRPr="00FA0A37">
        <w:rPr>
          <w:lang w:val="es-CO"/>
        </w:rPr>
        <w:t xml:space="preserve"> para mostrar los avances del proyecto y hacer las respectivas correcciones.</w:t>
      </w:r>
    </w:p>
    <w:p w:rsidR="00A86076" w:rsidRPr="00FA0A37" w:rsidRDefault="00A86076" w:rsidP="00F24EE0">
      <w:pPr>
        <w:numPr>
          <w:ilvl w:val="0"/>
          <w:numId w:val="7"/>
        </w:numPr>
        <w:rPr>
          <w:lang w:val="es-CO"/>
        </w:rPr>
      </w:pPr>
      <w:r w:rsidRPr="00FA0A37">
        <w:rPr>
          <w:lang w:val="es-CO"/>
        </w:rPr>
        <w:t>Para cada una de las revisiones y entregas establecidas, estarán presentes las personas que trabajan en el proyecto.</w:t>
      </w:r>
    </w:p>
    <w:p w:rsidR="00A86076" w:rsidRPr="00FA0A37" w:rsidRDefault="00A86076" w:rsidP="00A86076">
      <w:pPr>
        <w:ind w:left="1440"/>
        <w:rPr>
          <w:lang w:val="es-CO"/>
        </w:rPr>
      </w:pPr>
    </w:p>
    <w:p w:rsidR="00EE5E87" w:rsidRDefault="00EE5E87" w:rsidP="00F24EE0">
      <w:pPr>
        <w:pStyle w:val="Ttulo1"/>
        <w:numPr>
          <w:ilvl w:val="0"/>
          <w:numId w:val="2"/>
        </w:numPr>
        <w:rPr>
          <w:rFonts w:ascii="Times New Roman" w:hAnsi="Times New Roman"/>
          <w:lang w:val="es-CO"/>
        </w:rPr>
      </w:pPr>
      <w:bookmarkStart w:id="9" w:name="_Toc492790492"/>
      <w:r w:rsidRPr="00FA0A37">
        <w:rPr>
          <w:rFonts w:ascii="Times New Roman" w:hAnsi="Times New Roman"/>
          <w:lang w:val="es-CO"/>
        </w:rPr>
        <w:t>Evalua</w:t>
      </w:r>
      <w:bookmarkEnd w:id="9"/>
      <w:r w:rsidR="00FA0A37">
        <w:rPr>
          <w:rFonts w:ascii="Times New Roman" w:hAnsi="Times New Roman"/>
          <w:lang w:val="es-CO"/>
        </w:rPr>
        <w:t>ción y pruebas</w:t>
      </w:r>
    </w:p>
    <w:p w:rsidR="00FA0A37" w:rsidRPr="00FA0A37" w:rsidRDefault="00FA0A37" w:rsidP="00FA0A37">
      <w:pPr>
        <w:rPr>
          <w:lang w:val="es-CO"/>
        </w:rPr>
      </w:pPr>
    </w:p>
    <w:p w:rsidR="00A86076" w:rsidRPr="00FA0A37" w:rsidRDefault="00A86076" w:rsidP="00A86076">
      <w:pPr>
        <w:ind w:left="720"/>
        <w:rPr>
          <w:lang w:val="es-CO"/>
        </w:rPr>
      </w:pPr>
      <w:r w:rsidRPr="00FA0A37">
        <w:rPr>
          <w:lang w:val="es-CO"/>
        </w:rPr>
        <w:t>El plan de pruebas se realizara a cada uno de los casos de uso solicitados por el cliente para la elaboración del proyecto, y se hará dependiendo del tipo de plataforma</w:t>
      </w:r>
      <w:r w:rsidR="004E0257" w:rsidRPr="00FA0A37">
        <w:rPr>
          <w:lang w:val="es-CO"/>
        </w:rPr>
        <w:t xml:space="preserve"> de desarrollo en el que se realizara</w:t>
      </w:r>
      <w:r w:rsidRPr="00FA0A37">
        <w:rPr>
          <w:lang w:val="es-CO"/>
        </w:rPr>
        <w:t xml:space="preserve"> el proyecto.</w:t>
      </w:r>
    </w:p>
    <w:p w:rsidR="00A86076" w:rsidRPr="00FA0A37" w:rsidRDefault="00A86076" w:rsidP="00A86076">
      <w:pPr>
        <w:ind w:left="720"/>
        <w:rPr>
          <w:lang w:val="es-CO"/>
        </w:rPr>
      </w:pPr>
      <w:r w:rsidRPr="00FA0A37">
        <w:rPr>
          <w:lang w:val="es-CO"/>
        </w:rPr>
        <w:t xml:space="preserve">Además se velara para que se cumpla con las recomendaciones y peticiones de </w:t>
      </w:r>
      <w:r w:rsidR="004E0257" w:rsidRPr="00FA0A37">
        <w:rPr>
          <w:lang w:val="es-CO"/>
        </w:rPr>
        <w:t>Colciencias</w:t>
      </w:r>
      <w:r w:rsidRPr="00FA0A37">
        <w:rPr>
          <w:lang w:val="es-CO"/>
        </w:rPr>
        <w:t xml:space="preserve"> para todo lo que tiene que ver con la interfaz </w:t>
      </w:r>
      <w:r w:rsidR="006B057E" w:rsidRPr="00FA0A37">
        <w:rPr>
          <w:lang w:val="es-CO"/>
        </w:rPr>
        <w:t>gráfica</w:t>
      </w:r>
      <w:r w:rsidR="004E0257" w:rsidRPr="00FA0A37">
        <w:rPr>
          <w:lang w:val="es-CO"/>
        </w:rPr>
        <w:t xml:space="preserve"> y requerimientos de calidad</w:t>
      </w:r>
      <w:r w:rsidRPr="00FA0A37">
        <w:rPr>
          <w:lang w:val="es-CO"/>
        </w:rPr>
        <w:t>.</w:t>
      </w:r>
    </w:p>
    <w:p w:rsidR="00EE5E87" w:rsidRPr="00FA0A37" w:rsidRDefault="00EE5E87">
      <w:pPr>
        <w:pStyle w:val="InfoBlue"/>
        <w:rPr>
          <w:lang w:val="es-CO"/>
        </w:rPr>
      </w:pPr>
    </w:p>
    <w:p w:rsidR="00EE5E87" w:rsidRDefault="00FA0A37" w:rsidP="00F24EE0">
      <w:pPr>
        <w:pStyle w:val="Ttulo1"/>
        <w:numPr>
          <w:ilvl w:val="0"/>
          <w:numId w:val="2"/>
        </w:numPr>
        <w:rPr>
          <w:rFonts w:ascii="Times New Roman" w:hAnsi="Times New Roman"/>
          <w:lang w:val="es-CO"/>
        </w:rPr>
      </w:pPr>
      <w:r>
        <w:rPr>
          <w:rFonts w:ascii="Times New Roman" w:hAnsi="Times New Roman"/>
          <w:lang w:val="es-CO"/>
        </w:rPr>
        <w:t>Resolución de problemas y acciones correctivas</w:t>
      </w:r>
    </w:p>
    <w:p w:rsidR="00FA0A37" w:rsidRPr="00FA0A37" w:rsidRDefault="00FA0A37" w:rsidP="00FA0A37">
      <w:pPr>
        <w:rPr>
          <w:lang w:val="es-CO"/>
        </w:rPr>
      </w:pPr>
    </w:p>
    <w:p w:rsidR="00690AAC" w:rsidRPr="00FA0A37" w:rsidRDefault="00690AAC" w:rsidP="004E0257">
      <w:pPr>
        <w:ind w:left="720"/>
        <w:rPr>
          <w:lang w:val="es-CO"/>
        </w:rPr>
      </w:pPr>
      <w:r w:rsidRPr="00FA0A37">
        <w:rPr>
          <w:lang w:val="es-CO"/>
        </w:rPr>
        <w:t>De acuerdo</w:t>
      </w:r>
      <w:r w:rsidR="004E0257" w:rsidRPr="00FA0A37">
        <w:rPr>
          <w:lang w:val="es-CO"/>
        </w:rPr>
        <w:t xml:space="preserve"> </w:t>
      </w:r>
      <w:r w:rsidRPr="00FA0A37">
        <w:rPr>
          <w:lang w:val="es-CO"/>
        </w:rPr>
        <w:t xml:space="preserve">a lo estipulado en el </w:t>
      </w:r>
      <w:r w:rsidRPr="00FA0A37">
        <w:rPr>
          <w:b/>
          <w:lang w:val="es-CO"/>
        </w:rPr>
        <w:t xml:space="preserve">(SQA),  </w:t>
      </w:r>
      <w:r w:rsidRPr="00FA0A37">
        <w:rPr>
          <w:lang w:val="es-CO"/>
        </w:rPr>
        <w:t>a medida que se realicen las evaluaciones y las entregas al cliente, se trataran cada una de las inconformidades con la ayuda del siguiente documento:</w:t>
      </w:r>
    </w:p>
    <w:p w:rsidR="004E0257" w:rsidRPr="00FA0A37" w:rsidRDefault="008569D2" w:rsidP="00FA0A37">
      <w:pPr>
        <w:ind w:left="720"/>
        <w:jc w:val="center"/>
        <w:rPr>
          <w:lang w:val="es-CO"/>
        </w:rPr>
      </w:pPr>
      <w:r w:rsidRPr="00FA0A37">
        <w:rPr>
          <w:noProof/>
          <w:lang w:val="es-CO" w:eastAsia="es-CO"/>
        </w:rPr>
        <w:pict>
          <v:shape id="_x0000_i1026" type="#_x0000_t75" style="width:362.25pt;height:374.25pt;visibility:visible;mso-wrap-style:square">
            <v:imagedata r:id="rId10" o:title=""/>
            <v:shadow on="t" type="double" opacity=".5" color2="shadow add(102)" offset="-3pt,-3pt" offset2="-6pt,-6pt"/>
          </v:shape>
        </w:pict>
      </w:r>
    </w:p>
    <w:p w:rsidR="00690AAC" w:rsidRPr="00FA0A37" w:rsidRDefault="00690AAC" w:rsidP="004E0257">
      <w:pPr>
        <w:ind w:left="720"/>
        <w:rPr>
          <w:lang w:val="es-CO"/>
        </w:rPr>
      </w:pPr>
    </w:p>
    <w:p w:rsidR="00690AAC" w:rsidRPr="00FA0A37" w:rsidRDefault="00690AAC" w:rsidP="004E0257">
      <w:pPr>
        <w:ind w:left="720"/>
        <w:rPr>
          <w:lang w:val="es-CO"/>
        </w:rPr>
      </w:pPr>
      <w:r w:rsidRPr="00FA0A37">
        <w:rPr>
          <w:lang w:val="es-CO"/>
        </w:rPr>
        <w:t>En el cual quedara representado la fecha de la inconformidad, el sumario de tareas realizadas, sumario de anomalías y resolución, evaluación de calidad del software, y las recomendaciones.</w:t>
      </w:r>
    </w:p>
    <w:p w:rsidR="00690AAC" w:rsidRPr="00FA0A37" w:rsidRDefault="009D726E" w:rsidP="004E0257">
      <w:pPr>
        <w:ind w:left="720"/>
        <w:rPr>
          <w:lang w:val="es-CO"/>
        </w:rPr>
      </w:pPr>
      <w:r w:rsidRPr="00FA0A37">
        <w:rPr>
          <w:lang w:val="es-CO"/>
        </w:rPr>
        <w:t>Este documento permitirá llevar un registro y un seguimiento de todas las inconformidades que se produzcan durante la implementación del proyecto, y servirá de guía para que el equipo de trabajo lleve de forma ordenada un verdadero control sobre todos sus procesos.</w:t>
      </w:r>
    </w:p>
    <w:p w:rsidR="009D726E" w:rsidRDefault="009D726E" w:rsidP="004E0257">
      <w:pPr>
        <w:ind w:left="720"/>
        <w:rPr>
          <w:lang w:val="es-CO"/>
        </w:rPr>
      </w:pPr>
      <w:r w:rsidRPr="00FA0A37">
        <w:rPr>
          <w:lang w:val="es-CO"/>
        </w:rPr>
        <w:t>Así con base en lo anterior si existen inconformidades los seguimientos de las mismas se realizaran de manera semanal a partir de la fecha de la declaración de inconformidad.</w:t>
      </w:r>
    </w:p>
    <w:p w:rsidR="008569D2" w:rsidRPr="00FA0A37" w:rsidRDefault="008569D2" w:rsidP="004E0257">
      <w:pPr>
        <w:ind w:left="720"/>
        <w:rPr>
          <w:lang w:val="es-CO"/>
        </w:rPr>
      </w:pPr>
    </w:p>
    <w:p w:rsidR="007E6235" w:rsidRDefault="008569D2" w:rsidP="00EF3FCE">
      <w:pPr>
        <w:pStyle w:val="Ttulo1"/>
        <w:numPr>
          <w:ilvl w:val="0"/>
          <w:numId w:val="2"/>
        </w:numPr>
        <w:rPr>
          <w:rFonts w:ascii="Times New Roman" w:hAnsi="Times New Roman"/>
          <w:lang w:val="es-CO"/>
        </w:rPr>
      </w:pPr>
      <w:bookmarkStart w:id="10" w:name="_Toc492790494"/>
      <w:r w:rsidRPr="008569D2">
        <w:rPr>
          <w:rFonts w:ascii="Times New Roman" w:hAnsi="Times New Roman"/>
          <w:lang w:val="es-CO"/>
        </w:rPr>
        <w:t xml:space="preserve">Herramientas, técnicas y metodologías </w:t>
      </w:r>
      <w:bookmarkEnd w:id="10"/>
    </w:p>
    <w:p w:rsidR="008569D2" w:rsidRPr="008569D2" w:rsidRDefault="008569D2" w:rsidP="008569D2">
      <w:pPr>
        <w:rPr>
          <w:lang w:val="es-CO"/>
        </w:rPr>
      </w:pPr>
    </w:p>
    <w:p w:rsidR="007E6235" w:rsidRPr="00FA0A37" w:rsidRDefault="007E6235" w:rsidP="007E6235">
      <w:pPr>
        <w:numPr>
          <w:ilvl w:val="0"/>
          <w:numId w:val="10"/>
        </w:numPr>
        <w:rPr>
          <w:lang w:val="es-CO"/>
        </w:rPr>
      </w:pPr>
      <w:r w:rsidRPr="00FA0A37">
        <w:rPr>
          <w:lang w:val="es-CO"/>
        </w:rPr>
        <w:t>Sistema de control de version</w:t>
      </w:r>
      <w:r w:rsidR="00CB6A15" w:rsidRPr="00FA0A37">
        <w:rPr>
          <w:lang w:val="es-CO"/>
        </w:rPr>
        <w:t>e</w:t>
      </w:r>
      <w:r w:rsidRPr="00FA0A37">
        <w:rPr>
          <w:lang w:val="es-CO"/>
        </w:rPr>
        <w:t xml:space="preserve">s: </w:t>
      </w:r>
      <w:proofErr w:type="spellStart"/>
      <w:r w:rsidRPr="00FA0A37">
        <w:rPr>
          <w:lang w:val="es-CO"/>
        </w:rPr>
        <w:t>GitHub</w:t>
      </w:r>
      <w:proofErr w:type="spellEnd"/>
    </w:p>
    <w:p w:rsidR="007E6235" w:rsidRPr="00FA0A37" w:rsidRDefault="00CB6A15" w:rsidP="007E6235">
      <w:pPr>
        <w:numPr>
          <w:ilvl w:val="0"/>
          <w:numId w:val="10"/>
        </w:numPr>
        <w:rPr>
          <w:lang w:val="es-CO"/>
        </w:rPr>
      </w:pPr>
      <w:r w:rsidRPr="00FA0A37">
        <w:rPr>
          <w:lang w:val="es-CO"/>
        </w:rPr>
        <w:t>Servidor de integración: Jenkins</w:t>
      </w:r>
    </w:p>
    <w:p w:rsidR="00CB6A15" w:rsidRPr="00FA0A37" w:rsidRDefault="00CB6A15" w:rsidP="007E6235">
      <w:pPr>
        <w:numPr>
          <w:ilvl w:val="0"/>
          <w:numId w:val="10"/>
        </w:numPr>
        <w:rPr>
          <w:lang w:val="es-CO"/>
        </w:rPr>
      </w:pPr>
      <w:r w:rsidRPr="00FA0A37">
        <w:rPr>
          <w:lang w:val="es-CO"/>
        </w:rPr>
        <w:t xml:space="preserve">Plataforma de desarrollo: </w:t>
      </w:r>
      <w:proofErr w:type="spellStart"/>
      <w:r w:rsidRPr="00FA0A37">
        <w:rPr>
          <w:lang w:val="es-CO"/>
        </w:rPr>
        <w:t>NetBeans</w:t>
      </w:r>
      <w:proofErr w:type="spellEnd"/>
      <w:r w:rsidRPr="00FA0A37">
        <w:rPr>
          <w:lang w:val="es-CO"/>
        </w:rPr>
        <w:t xml:space="preserve"> (</w:t>
      </w:r>
      <w:proofErr w:type="spellStart"/>
      <w:r w:rsidRPr="00FA0A37">
        <w:rPr>
          <w:lang w:val="es-CO"/>
        </w:rPr>
        <w:t>php</w:t>
      </w:r>
      <w:proofErr w:type="spellEnd"/>
      <w:r w:rsidRPr="00FA0A37">
        <w:rPr>
          <w:lang w:val="es-CO"/>
        </w:rPr>
        <w:t>) , Sublime Text (Html5 y Css3)</w:t>
      </w:r>
    </w:p>
    <w:p w:rsidR="00CB6A15" w:rsidRPr="00FA0A37" w:rsidRDefault="008569D2" w:rsidP="007E6235">
      <w:pPr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Servidor: </w:t>
      </w:r>
      <w:proofErr w:type="spellStart"/>
      <w:r>
        <w:rPr>
          <w:lang w:val="es-CO"/>
        </w:rPr>
        <w:t>Xammp</w:t>
      </w:r>
      <w:proofErr w:type="spellEnd"/>
      <w:r>
        <w:rPr>
          <w:lang w:val="es-CO"/>
        </w:rPr>
        <w:t xml:space="preserve"> y </w:t>
      </w:r>
      <w:r w:rsidR="00CB6A15" w:rsidRPr="00FA0A37">
        <w:rPr>
          <w:lang w:val="es-CO"/>
        </w:rPr>
        <w:t>apache</w:t>
      </w:r>
    </w:p>
    <w:p w:rsidR="00CB6A15" w:rsidRDefault="00CB6A15" w:rsidP="007E6235">
      <w:pPr>
        <w:numPr>
          <w:ilvl w:val="0"/>
          <w:numId w:val="10"/>
        </w:numPr>
        <w:rPr>
          <w:lang w:val="es-CO"/>
        </w:rPr>
      </w:pPr>
      <w:r w:rsidRPr="00FA0A37">
        <w:rPr>
          <w:lang w:val="es-CO"/>
        </w:rPr>
        <w:t>Sistema de gestión de base de datos: Oracle</w:t>
      </w:r>
    </w:p>
    <w:p w:rsidR="008569D2" w:rsidRDefault="008569D2" w:rsidP="008569D2">
      <w:pPr>
        <w:rPr>
          <w:lang w:val="es-CO"/>
        </w:rPr>
      </w:pPr>
    </w:p>
    <w:p w:rsidR="008569D2" w:rsidRPr="00FA0A37" w:rsidRDefault="008569D2" w:rsidP="008569D2">
      <w:pPr>
        <w:rPr>
          <w:lang w:val="es-CO"/>
        </w:rPr>
      </w:pPr>
    </w:p>
    <w:p w:rsidR="00EE5E87" w:rsidRPr="00FA0A37" w:rsidRDefault="008569D2" w:rsidP="00F24EE0">
      <w:pPr>
        <w:pStyle w:val="Ttulo1"/>
        <w:numPr>
          <w:ilvl w:val="0"/>
          <w:numId w:val="2"/>
        </w:numPr>
        <w:rPr>
          <w:rFonts w:ascii="Times New Roman" w:hAnsi="Times New Roman"/>
          <w:lang w:val="es-CO"/>
        </w:rPr>
      </w:pPr>
      <w:r>
        <w:rPr>
          <w:rFonts w:ascii="Times New Roman" w:hAnsi="Times New Roman"/>
          <w:lang w:val="es-CO"/>
        </w:rPr>
        <w:t>Capacitación</w:t>
      </w:r>
    </w:p>
    <w:p w:rsidR="00CB6A15" w:rsidRPr="00FA0A37" w:rsidRDefault="00CB6A15" w:rsidP="00CB6A15">
      <w:pPr>
        <w:rPr>
          <w:lang w:val="es-CO"/>
        </w:rPr>
      </w:pPr>
    </w:p>
    <w:p w:rsidR="00CB6A15" w:rsidRPr="00FA0A37" w:rsidRDefault="00CB6A15" w:rsidP="00CB6A15">
      <w:pPr>
        <w:numPr>
          <w:ilvl w:val="0"/>
          <w:numId w:val="11"/>
        </w:numPr>
        <w:rPr>
          <w:lang w:val="es-CO"/>
        </w:rPr>
      </w:pPr>
      <w:r w:rsidRPr="00FA0A37">
        <w:rPr>
          <w:lang w:val="es-CO"/>
        </w:rPr>
        <w:t xml:space="preserve">Cursos en línea en </w:t>
      </w:r>
      <w:hyperlink r:id="rId11" w:history="1">
        <w:r w:rsidRPr="00FA0A37">
          <w:rPr>
            <w:rStyle w:val="Hipervnculo"/>
            <w:lang w:val="es-CO"/>
          </w:rPr>
          <w:t>http://www.codecademy.com/es/learn</w:t>
        </w:r>
      </w:hyperlink>
      <w:r w:rsidRPr="00FA0A37">
        <w:rPr>
          <w:lang w:val="es-CO"/>
        </w:rPr>
        <w:t xml:space="preserve"> de </w:t>
      </w:r>
      <w:proofErr w:type="spellStart"/>
      <w:r w:rsidRPr="00FA0A37">
        <w:rPr>
          <w:lang w:val="es-CO"/>
        </w:rPr>
        <w:t>php</w:t>
      </w:r>
      <w:proofErr w:type="spellEnd"/>
      <w:r w:rsidRPr="00FA0A37">
        <w:rPr>
          <w:lang w:val="es-CO"/>
        </w:rPr>
        <w:t xml:space="preserve">, html5, css3, </w:t>
      </w:r>
      <w:proofErr w:type="spellStart"/>
      <w:r w:rsidRPr="00FA0A37">
        <w:rPr>
          <w:lang w:val="es-CO"/>
        </w:rPr>
        <w:t>javascript</w:t>
      </w:r>
      <w:proofErr w:type="spellEnd"/>
      <w:r w:rsidRPr="00FA0A37">
        <w:rPr>
          <w:lang w:val="es-CO"/>
        </w:rPr>
        <w:t>.</w:t>
      </w:r>
    </w:p>
    <w:p w:rsidR="00CB6A15" w:rsidRPr="00FA0A37" w:rsidRDefault="00CB6A15" w:rsidP="00CB6A15">
      <w:pPr>
        <w:numPr>
          <w:ilvl w:val="0"/>
          <w:numId w:val="11"/>
        </w:numPr>
        <w:rPr>
          <w:lang w:val="es-CO"/>
        </w:rPr>
      </w:pPr>
      <w:r w:rsidRPr="00FA0A37">
        <w:rPr>
          <w:lang w:val="es-CO"/>
        </w:rPr>
        <w:t xml:space="preserve">Electiva Profesional de Html5 y Css3, </w:t>
      </w:r>
      <w:proofErr w:type="spellStart"/>
      <w:r w:rsidRPr="00FA0A37">
        <w:rPr>
          <w:lang w:val="es-CO"/>
        </w:rPr>
        <w:t>Php</w:t>
      </w:r>
      <w:proofErr w:type="spellEnd"/>
      <w:r w:rsidRPr="00FA0A37">
        <w:rPr>
          <w:lang w:val="es-CO"/>
        </w:rPr>
        <w:t xml:space="preserve"> y </w:t>
      </w:r>
      <w:proofErr w:type="spellStart"/>
      <w:r w:rsidRPr="00FA0A37">
        <w:rPr>
          <w:lang w:val="es-CO"/>
        </w:rPr>
        <w:t>javascript</w:t>
      </w:r>
      <w:proofErr w:type="spellEnd"/>
    </w:p>
    <w:p w:rsidR="00CB6A15" w:rsidRDefault="008F0C1B" w:rsidP="008F0C1B">
      <w:pPr>
        <w:numPr>
          <w:ilvl w:val="0"/>
          <w:numId w:val="11"/>
        </w:numPr>
        <w:rPr>
          <w:lang w:val="es-CO"/>
        </w:rPr>
      </w:pPr>
      <w:r w:rsidRPr="00FA0A37">
        <w:rPr>
          <w:lang w:val="es-CO"/>
        </w:rPr>
        <w:t>Video tutoriales</w:t>
      </w:r>
      <w:r w:rsidR="00CB6A15" w:rsidRPr="00FA0A37">
        <w:rPr>
          <w:lang w:val="es-CO"/>
        </w:rPr>
        <w:t xml:space="preserve"> de </w:t>
      </w:r>
      <w:hyperlink r:id="rId12" w:history="1">
        <w:r w:rsidRPr="00FA0A37">
          <w:rPr>
            <w:rStyle w:val="Hipervnculo"/>
            <w:lang w:val="es-CO"/>
          </w:rPr>
          <w:t>https://www.video2brain.com/mx/</w:t>
        </w:r>
      </w:hyperlink>
      <w:r w:rsidRPr="00FA0A37">
        <w:rPr>
          <w:lang w:val="es-CO"/>
        </w:rPr>
        <w:t xml:space="preserve"> </w:t>
      </w:r>
    </w:p>
    <w:p w:rsidR="008569D2" w:rsidRPr="00FA0A37" w:rsidRDefault="008569D2" w:rsidP="008569D2">
      <w:pPr>
        <w:ind w:left="1440"/>
        <w:rPr>
          <w:lang w:val="es-CO"/>
        </w:rPr>
      </w:pPr>
    </w:p>
    <w:p w:rsidR="00EE5E87" w:rsidRPr="00FA0A37" w:rsidRDefault="008569D2" w:rsidP="00F24EE0">
      <w:pPr>
        <w:pStyle w:val="Ttulo1"/>
        <w:numPr>
          <w:ilvl w:val="0"/>
          <w:numId w:val="2"/>
        </w:numPr>
        <w:rPr>
          <w:rFonts w:ascii="Times New Roman" w:hAnsi="Times New Roman"/>
          <w:lang w:val="es-CO"/>
        </w:rPr>
      </w:pPr>
      <w:r>
        <w:rPr>
          <w:rFonts w:ascii="Times New Roman" w:hAnsi="Times New Roman"/>
          <w:lang w:val="es-CO"/>
        </w:rPr>
        <w:t>Administración o gestión de riesgos</w:t>
      </w:r>
    </w:p>
    <w:p w:rsidR="008F0C1B" w:rsidRPr="00FA0A37" w:rsidRDefault="008F0C1B" w:rsidP="008F0C1B">
      <w:pPr>
        <w:rPr>
          <w:lang w:val="es-CO"/>
        </w:rPr>
      </w:pPr>
    </w:p>
    <w:p w:rsidR="008F0C1B" w:rsidRPr="00FA0A37" w:rsidRDefault="008F0C1B" w:rsidP="008F0C1B">
      <w:pPr>
        <w:ind w:left="720"/>
        <w:rPr>
          <w:lang w:val="es-CO"/>
        </w:rPr>
      </w:pPr>
      <w:r w:rsidRPr="00FA0A37">
        <w:rPr>
          <w:lang w:val="es-CO"/>
        </w:rPr>
        <w:t xml:space="preserve">La </w:t>
      </w:r>
      <w:r w:rsidR="008569D2" w:rsidRPr="00FA0A37">
        <w:rPr>
          <w:lang w:val="es-CO"/>
        </w:rPr>
        <w:t>gestión</w:t>
      </w:r>
      <w:r w:rsidRPr="00FA0A37">
        <w:rPr>
          <w:lang w:val="es-CO"/>
        </w:rPr>
        <w:t xml:space="preserve"> de riesgos </w:t>
      </w:r>
      <w:r w:rsidR="008569D2" w:rsidRPr="00FA0A37">
        <w:rPr>
          <w:lang w:val="es-CO"/>
        </w:rPr>
        <w:t>está</w:t>
      </w:r>
      <w:r w:rsidRPr="00FA0A37">
        <w:rPr>
          <w:lang w:val="es-CO"/>
        </w:rPr>
        <w:t xml:space="preserve"> planteada en el document</w:t>
      </w:r>
      <w:r w:rsidR="008569D2">
        <w:rPr>
          <w:lang w:val="es-CO"/>
        </w:rPr>
        <w:t>o administración o gestión de riesgos y lista de riesgos</w:t>
      </w:r>
      <w:r w:rsidRPr="00FA0A37">
        <w:rPr>
          <w:lang w:val="es-CO"/>
        </w:rPr>
        <w:t>.</w:t>
      </w:r>
    </w:p>
    <w:p w:rsidR="00EE5E87" w:rsidRPr="00FA0A37" w:rsidRDefault="00EE5E87">
      <w:pPr>
        <w:pStyle w:val="InfoBlue"/>
        <w:rPr>
          <w:lang w:val="es-CO"/>
        </w:rPr>
      </w:pPr>
    </w:p>
    <w:sectPr w:rsidR="00EE5E87" w:rsidRPr="00FA0A3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CE8" w:rsidRDefault="008A6CE8">
      <w:pPr>
        <w:spacing w:line="240" w:lineRule="auto"/>
      </w:pPr>
      <w:r>
        <w:separator/>
      </w:r>
    </w:p>
  </w:endnote>
  <w:endnote w:type="continuationSeparator" w:id="0">
    <w:p w:rsidR="008A6CE8" w:rsidRDefault="008A6C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E87" w:rsidRDefault="00EE5E8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5E87" w:rsidRDefault="00EE5E8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5E8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5E87" w:rsidRDefault="00EE5E8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5E87" w:rsidRDefault="00EE5E87" w:rsidP="005F7310">
          <w:pPr>
            <w:jc w:val="center"/>
          </w:pPr>
          <w:r>
            <w:sym w:font="Symbol" w:char="F0D3"/>
          </w:r>
          <w:r w:rsidR="005F7310">
            <w:t>Universidad del Quindó,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C64BC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5E87" w:rsidRDefault="00EE5E8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330F5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5330F5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</w:tbl>
  <w:p w:rsidR="00EE5E87" w:rsidRDefault="00EE5E8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E87" w:rsidRDefault="00EE5E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CE8" w:rsidRDefault="008A6CE8">
      <w:pPr>
        <w:spacing w:line="240" w:lineRule="auto"/>
      </w:pPr>
      <w:r>
        <w:separator/>
      </w:r>
    </w:p>
  </w:footnote>
  <w:footnote w:type="continuationSeparator" w:id="0">
    <w:p w:rsidR="008A6CE8" w:rsidRDefault="008A6C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E87" w:rsidRDefault="00EE5E87">
    <w:pPr>
      <w:rPr>
        <w:sz w:val="24"/>
      </w:rPr>
    </w:pPr>
  </w:p>
  <w:p w:rsidR="00EE5E87" w:rsidRDefault="00EE5E87">
    <w:pPr>
      <w:pBdr>
        <w:top w:val="single" w:sz="6" w:space="1" w:color="auto"/>
      </w:pBdr>
      <w:rPr>
        <w:sz w:val="24"/>
      </w:rPr>
    </w:pPr>
  </w:p>
  <w:p w:rsidR="00EE5E87" w:rsidRDefault="008569D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EE5E87" w:rsidRDefault="00EE5E87">
    <w:pPr>
      <w:pBdr>
        <w:bottom w:val="single" w:sz="6" w:space="1" w:color="auto"/>
      </w:pBdr>
      <w:jc w:val="right"/>
      <w:rPr>
        <w:sz w:val="24"/>
      </w:rPr>
    </w:pPr>
  </w:p>
  <w:p w:rsidR="00EE5E87" w:rsidRDefault="00EE5E8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5E87" w:rsidRPr="008569D2">
      <w:tc>
        <w:tcPr>
          <w:tcW w:w="6379" w:type="dxa"/>
        </w:tcPr>
        <w:p w:rsidR="00EE5E87" w:rsidRPr="008569D2" w:rsidRDefault="008569D2" w:rsidP="008569D2">
          <w:pPr>
            <w:rPr>
              <w:lang w:val="es-CO"/>
            </w:rPr>
          </w:pPr>
          <w:r w:rsidRPr="008569D2">
            <w:rPr>
              <w:lang w:val="es-CO"/>
            </w:rPr>
            <w:t>Sistema de Información Integrado (SII)</w:t>
          </w:r>
        </w:p>
      </w:tc>
      <w:tc>
        <w:tcPr>
          <w:tcW w:w="3179" w:type="dxa"/>
        </w:tcPr>
        <w:p w:rsidR="00EE5E87" w:rsidRPr="008569D2" w:rsidRDefault="00EE5E87" w:rsidP="008569D2">
          <w:pPr>
            <w:tabs>
              <w:tab w:val="left" w:pos="1135"/>
            </w:tabs>
            <w:spacing w:before="40"/>
            <w:ind w:right="68"/>
            <w:rPr>
              <w:lang w:val="es-CO"/>
            </w:rPr>
          </w:pPr>
          <w:r w:rsidRPr="008569D2">
            <w:rPr>
              <w:lang w:val="es-CO"/>
            </w:rPr>
            <w:t xml:space="preserve">  </w:t>
          </w:r>
          <w:r w:rsidR="008569D2" w:rsidRPr="008569D2">
            <w:rPr>
              <w:lang w:val="es-CO"/>
            </w:rPr>
            <w:t>Versió</w:t>
          </w:r>
          <w:r w:rsidRPr="008569D2">
            <w:rPr>
              <w:lang w:val="es-CO"/>
            </w:rPr>
            <w:t>n:           1.0</w:t>
          </w:r>
        </w:p>
      </w:tc>
    </w:tr>
    <w:tr w:rsidR="00EE5E87" w:rsidRPr="008569D2">
      <w:tc>
        <w:tcPr>
          <w:tcW w:w="6379" w:type="dxa"/>
        </w:tcPr>
        <w:p w:rsidR="00EE5E87" w:rsidRPr="008569D2" w:rsidRDefault="008569D2">
          <w:pPr>
            <w:rPr>
              <w:lang w:val="es-CO"/>
            </w:rPr>
          </w:pPr>
          <w:r w:rsidRPr="008569D2">
            <w:rPr>
              <w:lang w:val="es-CO"/>
            </w:rPr>
            <w:t>Plan de aseguramiento de la calidad</w:t>
          </w:r>
        </w:p>
      </w:tc>
      <w:tc>
        <w:tcPr>
          <w:tcW w:w="3179" w:type="dxa"/>
        </w:tcPr>
        <w:p w:rsidR="00EE5E87" w:rsidRPr="008569D2" w:rsidRDefault="008569D2">
          <w:pPr>
            <w:rPr>
              <w:lang w:val="es-CO"/>
            </w:rPr>
          </w:pPr>
          <w:r w:rsidRPr="008569D2">
            <w:rPr>
              <w:lang w:val="es-CO"/>
            </w:rPr>
            <w:t>Fecha: 18/08/2014</w:t>
          </w:r>
        </w:p>
      </w:tc>
    </w:tr>
    <w:tr w:rsidR="00EE5E87" w:rsidRPr="008569D2">
      <w:tc>
        <w:tcPr>
          <w:tcW w:w="9558" w:type="dxa"/>
          <w:gridSpan w:val="2"/>
        </w:tcPr>
        <w:p w:rsidR="00EE5E87" w:rsidRPr="008569D2" w:rsidRDefault="008569D2">
          <w:pPr>
            <w:rPr>
              <w:lang w:val="es-CO"/>
            </w:rPr>
          </w:pPr>
          <w:r w:rsidRPr="008569D2">
            <w:rPr>
              <w:lang w:val="es-CO"/>
            </w:rPr>
            <w:t>Plan de aseguramiento de la calidad</w:t>
          </w:r>
        </w:p>
      </w:tc>
    </w:tr>
  </w:tbl>
  <w:p w:rsidR="00EE5E87" w:rsidRPr="008569D2" w:rsidRDefault="00EE5E87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E87" w:rsidRDefault="00EE5E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799349B"/>
    <w:multiLevelType w:val="hybridMultilevel"/>
    <w:tmpl w:val="C4E29F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3F7A33"/>
    <w:multiLevelType w:val="hybridMultilevel"/>
    <w:tmpl w:val="83F261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875218"/>
    <w:multiLevelType w:val="hybridMultilevel"/>
    <w:tmpl w:val="51C8FB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DA0089"/>
    <w:multiLevelType w:val="hybridMultilevel"/>
    <w:tmpl w:val="505C4D58"/>
    <w:lvl w:ilvl="0" w:tplc="240A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5">
    <w:nsid w:val="3A935FC2"/>
    <w:multiLevelType w:val="multilevel"/>
    <w:tmpl w:val="C318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40A94742"/>
    <w:multiLevelType w:val="hybridMultilevel"/>
    <w:tmpl w:val="01DA478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E64ED2"/>
    <w:multiLevelType w:val="hybridMultilevel"/>
    <w:tmpl w:val="329878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4D41AC"/>
    <w:multiLevelType w:val="hybridMultilevel"/>
    <w:tmpl w:val="65C0F6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C0320A"/>
    <w:multiLevelType w:val="hybridMultilevel"/>
    <w:tmpl w:val="CB480A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 w:numId="10">
    <w:abstractNumId w:val="1"/>
  </w:num>
  <w:num w:numId="1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7A10"/>
    <w:rsid w:val="00076D2D"/>
    <w:rsid w:val="00102F1C"/>
    <w:rsid w:val="001F5851"/>
    <w:rsid w:val="0033748B"/>
    <w:rsid w:val="0037047C"/>
    <w:rsid w:val="004032F6"/>
    <w:rsid w:val="00440327"/>
    <w:rsid w:val="004E0257"/>
    <w:rsid w:val="004E4146"/>
    <w:rsid w:val="004F3291"/>
    <w:rsid w:val="005220EB"/>
    <w:rsid w:val="005330F5"/>
    <w:rsid w:val="005F7310"/>
    <w:rsid w:val="00690AAC"/>
    <w:rsid w:val="006B057E"/>
    <w:rsid w:val="006D111D"/>
    <w:rsid w:val="006E0C2D"/>
    <w:rsid w:val="00745F14"/>
    <w:rsid w:val="00775C06"/>
    <w:rsid w:val="007D7B02"/>
    <w:rsid w:val="007E6235"/>
    <w:rsid w:val="00840A7F"/>
    <w:rsid w:val="008569D2"/>
    <w:rsid w:val="008A6CE8"/>
    <w:rsid w:val="008C64BC"/>
    <w:rsid w:val="008F0C1B"/>
    <w:rsid w:val="0098770C"/>
    <w:rsid w:val="009D726E"/>
    <w:rsid w:val="00A86076"/>
    <w:rsid w:val="00B1116C"/>
    <w:rsid w:val="00B65962"/>
    <w:rsid w:val="00B70F1C"/>
    <w:rsid w:val="00BE38E6"/>
    <w:rsid w:val="00C6572C"/>
    <w:rsid w:val="00C96ADA"/>
    <w:rsid w:val="00CB6A15"/>
    <w:rsid w:val="00CD6B46"/>
    <w:rsid w:val="00D67A10"/>
    <w:rsid w:val="00DA7D7B"/>
    <w:rsid w:val="00E208E7"/>
    <w:rsid w:val="00EE5E87"/>
    <w:rsid w:val="00F24EE0"/>
    <w:rsid w:val="00FA0A37"/>
    <w:rsid w:val="00FE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803C24B5-1302-4C8D-B82D-38B0C2D8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1170"/>
      </w:tabs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7A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67A10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E208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7D7B02"/>
    <w:rPr>
      <w:lang w:val="en-US" w:eastAsia="en-US"/>
    </w:rPr>
  </w:style>
  <w:style w:type="paragraph" w:customStyle="1" w:styleId="estilo">
    <w:name w:val="estilo"/>
    <w:basedOn w:val="Encabezado"/>
    <w:rsid w:val="007D7B02"/>
    <w:pPr>
      <w:widowControl/>
      <w:spacing w:line="240" w:lineRule="auto"/>
      <w:jc w:val="both"/>
    </w:pPr>
    <w:rPr>
      <w:rFonts w:ascii="Verdana" w:eastAsia="SimSun" w:hAnsi="Verdana"/>
      <w:lang w:val="es-ES_tradnl"/>
    </w:rPr>
  </w:style>
  <w:style w:type="table" w:styleId="Listaclara-nfasis1">
    <w:name w:val="Light List Accent 1"/>
    <w:basedOn w:val="Tablanormal"/>
    <w:uiPriority w:val="61"/>
    <w:rsid w:val="007D7B02"/>
    <w:rPr>
      <w:rFonts w:ascii="Calibri" w:eastAsia="Calibri" w:hAnsi="Calibri"/>
      <w:sz w:val="22"/>
      <w:szCs w:val="22"/>
      <w:lang w:val="es-BO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2">
    <w:name w:val="Light List Accent 2"/>
    <w:basedOn w:val="Tablanormal"/>
    <w:uiPriority w:val="61"/>
    <w:rsid w:val="007D7B02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Tablanormal1">
    <w:name w:val="Plain Table 1"/>
    <w:basedOn w:val="Tablanormal"/>
    <w:uiPriority w:val="41"/>
    <w:rsid w:val="00FA0A3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1">
    <w:name w:val="Grid Table 1 Light Accent 1"/>
    <w:basedOn w:val="Tablanormal"/>
    <w:uiPriority w:val="46"/>
    <w:rsid w:val="00FA0A37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video2brain.com/mx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decademy.com/es/lear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yham%20BDBB\Desktop\plan%20de%20aseguramiento%20de%20calid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 de aseguramiento de calidad.dot</Template>
  <TotalTime>320</TotalTime>
  <Pages>9</Pages>
  <Words>1376</Words>
  <Characters>7569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Quality Assurance Plan</vt:lpstr>
      <vt:lpstr>Quality Assurance Plan</vt:lpstr>
    </vt:vector>
  </TitlesOfParts>
  <Company>&lt;Company Name&gt;</Company>
  <LinksUpToDate>false</LinksUpToDate>
  <CharactersWithSpaces>8928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 Plan</dc:title>
  <dc:subject>&lt;Project Name&gt;</dc:subject>
  <dc:creator>User</dc:creator>
  <cp:lastModifiedBy>Brayham BDBB</cp:lastModifiedBy>
  <cp:revision>10</cp:revision>
  <cp:lastPrinted>2014-08-18T08:29:00Z</cp:lastPrinted>
  <dcterms:created xsi:type="dcterms:W3CDTF">2014-08-18T02:49:00Z</dcterms:created>
  <dcterms:modified xsi:type="dcterms:W3CDTF">2014-08-19T04:40:00Z</dcterms:modified>
</cp:coreProperties>
</file>